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69430524"/>
        <w:docPartObj>
          <w:docPartGallery w:val="Cover Pages"/>
          <w:docPartUnique/>
        </w:docPartObj>
      </w:sdtPr>
      <w:sdtEndPr>
        <w:rPr>
          <w:color w:val="FEEDC2" w:themeColor="accent3" w:themeTint="3F"/>
          <w:sz w:val="72"/>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4622"/>
          </w:tblGrid>
          <w:tr w:rsidR="004C7FEE" w:rsidTr="004C7FEE">
            <w:trPr>
              <w:trHeight w:val="1440"/>
            </w:trPr>
            <w:tc>
              <w:tcPr>
                <w:tcW w:w="1440" w:type="dxa"/>
                <w:tcBorders>
                  <w:right w:val="single" w:sz="4" w:space="0" w:color="FFFFFF" w:themeColor="background1"/>
                </w:tcBorders>
                <w:shd w:val="clear" w:color="auto" w:fill="AF0F5A" w:themeFill="accent2" w:themeFillShade="BF"/>
              </w:tcPr>
              <w:p w:rsidR="004C7FEE" w:rsidRDefault="004C7FEE"/>
            </w:tc>
            <w:sdt>
              <w:sdtPr>
                <w:rPr>
                  <w:rFonts w:asciiTheme="majorHAnsi" w:eastAsiaTheme="majorEastAsia" w:hAnsiTheme="majorHAnsi" w:cstheme="majorBidi"/>
                  <w:b/>
                  <w:bCs/>
                  <w:color w:val="FFFFFF" w:themeColor="background1"/>
                  <w:sz w:val="72"/>
                  <w:szCs w:val="72"/>
                </w:rPr>
                <w:alias w:val="Year"/>
                <w:id w:val="15676118"/>
                <w:placeholder>
                  <w:docPart w:val="6FF4D301D74142D08706815A8A147D1F"/>
                </w:placeholder>
                <w:dataBinding w:prefixMappings="xmlns:ns0='http://schemas.microsoft.com/office/2006/coverPageProps'" w:xpath="/ns0:CoverPageProperties[1]/ns0:PublishDate[1]" w:storeItemID="{55AF091B-3C7A-41E3-B477-F2FDAA23CFDA}"/>
                <w:date w:fullDate="2017-04-25T00:00:00Z">
                  <w:dateFormat w:val="yyyy"/>
                  <w:lid w:val="en-US"/>
                  <w:storeMappedDataAs w:val="dateTime"/>
                  <w:calendar w:val="gregorian"/>
                </w:date>
              </w:sdtPr>
              <w:sdtEndPr/>
              <w:sdtContent>
                <w:tc>
                  <w:tcPr>
                    <w:tcW w:w="4622" w:type="dxa"/>
                    <w:tcBorders>
                      <w:left w:val="single" w:sz="4" w:space="0" w:color="FFFFFF" w:themeColor="background1"/>
                    </w:tcBorders>
                    <w:shd w:val="clear" w:color="auto" w:fill="AF0F5A" w:themeFill="accent2" w:themeFillShade="BF"/>
                    <w:vAlign w:val="bottom"/>
                  </w:tcPr>
                  <w:p w:rsidR="004C7FEE" w:rsidRDefault="00432B06">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2017</w:t>
                    </w:r>
                  </w:p>
                </w:tc>
              </w:sdtContent>
            </w:sdt>
          </w:tr>
          <w:tr w:rsidR="004C7FEE" w:rsidTr="004C7FEE">
            <w:trPr>
              <w:trHeight w:val="2880"/>
            </w:trPr>
            <w:tc>
              <w:tcPr>
                <w:tcW w:w="1440" w:type="dxa"/>
                <w:tcBorders>
                  <w:right w:val="single" w:sz="4" w:space="0" w:color="000000" w:themeColor="text1"/>
                </w:tcBorders>
              </w:tcPr>
              <w:p w:rsidR="004C7FEE" w:rsidRDefault="004C7FEE"/>
            </w:tc>
            <w:tc>
              <w:tcPr>
                <w:tcW w:w="4622" w:type="dxa"/>
                <w:tcBorders>
                  <w:left w:val="single" w:sz="4" w:space="0" w:color="000000" w:themeColor="text1"/>
                </w:tcBorders>
                <w:vAlign w:val="center"/>
              </w:tcPr>
              <w:sdt>
                <w:sdtPr>
                  <w:rPr>
                    <w:color w:val="AF0F5A" w:themeColor="accent2" w:themeShade="BF"/>
                  </w:rPr>
                  <w:alias w:val="Company"/>
                  <w:id w:val="15676123"/>
                  <w:placeholder>
                    <w:docPart w:val="EB104618E85F4F28A99A62E6CE4FFACF"/>
                  </w:placeholder>
                  <w:dataBinding w:prefixMappings="xmlns:ns0='http://schemas.openxmlformats.org/officeDocument/2006/extended-properties'" w:xpath="/ns0:Properties[1]/ns0:Company[1]" w:storeItemID="{6668398D-A668-4E3E-A5EB-62B293D839F1}"/>
                  <w:text/>
                </w:sdtPr>
                <w:sdtEndPr/>
                <w:sdtContent>
                  <w:p w:rsidR="004C7FEE" w:rsidRPr="00A0014C" w:rsidRDefault="004C7FEE">
                    <w:pPr>
                      <w:pStyle w:val="NoSpacing"/>
                      <w:rPr>
                        <w:color w:val="AF0F5A" w:themeColor="accent2" w:themeShade="BF"/>
                      </w:rPr>
                    </w:pPr>
                    <w:r w:rsidRPr="00A0014C">
                      <w:rPr>
                        <w:color w:val="AF0F5A" w:themeColor="accent2" w:themeShade="BF"/>
                      </w:rPr>
                      <w:t>Trường Đại Học Khoa Học Tự Nhiên</w:t>
                    </w:r>
                  </w:p>
                </w:sdtContent>
              </w:sdt>
              <w:p w:rsidR="004C7FEE" w:rsidRDefault="004C7FEE">
                <w:pPr>
                  <w:pStyle w:val="NoSpacing"/>
                  <w:rPr>
                    <w:color w:val="C48B01" w:themeColor="accent3" w:themeShade="BF"/>
                  </w:rPr>
                </w:pPr>
              </w:p>
              <w:sdt>
                <w:sdtPr>
                  <w:rPr>
                    <w:color w:val="AF0F5A" w:themeColor="accent2" w:themeShade="BF"/>
                  </w:rPr>
                  <w:alias w:val="Author"/>
                  <w:id w:val="15676130"/>
                  <w:placeholder>
                    <w:docPart w:val="CAC3BC20C2A94F2BBDF4F620DF107075"/>
                  </w:placeholder>
                  <w:dataBinding w:prefixMappings="xmlns:ns0='http://schemas.openxmlformats.org/package/2006/metadata/core-properties' xmlns:ns1='http://purl.org/dc/elements/1.1/'" w:xpath="/ns0:coreProperties[1]/ns1:creator[1]" w:storeItemID="{6C3C8BC8-F283-45AE-878A-BAB7291924A1}"/>
                  <w:text/>
                </w:sdtPr>
                <w:sdtEndPr/>
                <w:sdtContent>
                  <w:p w:rsidR="004C7FEE" w:rsidRDefault="004C7FEE">
                    <w:pPr>
                      <w:pStyle w:val="NoSpacing"/>
                      <w:rPr>
                        <w:color w:val="C48B01" w:themeColor="accent3" w:themeShade="BF"/>
                      </w:rPr>
                    </w:pPr>
                    <w:r w:rsidRPr="00A0014C">
                      <w:rPr>
                        <w:color w:val="AF0F5A" w:themeColor="accent2" w:themeShade="BF"/>
                      </w:rPr>
                      <w:t>Khoa Công Nghệ Thông Tin</w:t>
                    </w:r>
                    <w:r w:rsidR="00A0014C">
                      <w:rPr>
                        <w:color w:val="AF0F5A" w:themeColor="accent2" w:themeShade="BF"/>
                      </w:rPr>
                      <w:t xml:space="preserve"> </w:t>
                    </w:r>
                  </w:p>
                </w:sdtContent>
              </w:sdt>
              <w:p w:rsidR="004C7FEE" w:rsidRDefault="00A0014C" w:rsidP="00A0014C">
                <w:pPr>
                  <w:pStyle w:val="Heading4"/>
                  <w:rPr>
                    <w:rFonts w:asciiTheme="minorHAnsi" w:hAnsiTheme="minorHAnsi"/>
                    <w:b w:val="0"/>
                    <w:i w:val="0"/>
                    <w:color w:val="AF0F5A" w:themeColor="accent2" w:themeShade="BF"/>
                  </w:rPr>
                </w:pPr>
                <w:r w:rsidRPr="00A0014C">
                  <w:rPr>
                    <w:rFonts w:asciiTheme="minorHAnsi" w:hAnsiTheme="minorHAnsi"/>
                    <w:b w:val="0"/>
                    <w:i w:val="0"/>
                    <w:color w:val="AF0F5A" w:themeColor="accent2" w:themeShade="BF"/>
                  </w:rPr>
                  <w:t>Môn: Kiến trúc máy tính và hợp ngữ</w:t>
                </w:r>
              </w:p>
              <w:p w:rsidR="004744CB" w:rsidRPr="004744CB" w:rsidRDefault="004744CB" w:rsidP="004744CB">
                <w:pPr>
                  <w:pStyle w:val="Heading4"/>
                  <w:rPr>
                    <w:color w:val="AF0F5A" w:themeColor="accent2" w:themeShade="BF"/>
                  </w:rPr>
                </w:pPr>
                <w:r w:rsidRPr="004744CB">
                  <w:rPr>
                    <w:color w:val="AF0F5A" w:themeColor="accent2" w:themeShade="BF"/>
                  </w:rPr>
                  <w:t>Giáo viên hướng dẫn:  Nguyễn Viết Long</w:t>
                </w:r>
              </w:p>
            </w:tc>
          </w:tr>
        </w:tbl>
        <w:p w:rsidR="004C7FEE" w:rsidRDefault="004C7FEE"/>
        <w:p w:rsidR="004C7FEE" w:rsidRDefault="004C7FEE"/>
        <w:p w:rsidR="004C7FEE" w:rsidRDefault="004C7FEE"/>
        <w:tbl>
          <w:tblPr>
            <w:tblpPr w:leftFromText="187" w:rightFromText="187" w:vertAnchor="page" w:horzAnchor="margin" w:tblpY="7921"/>
            <w:tblW w:w="5023" w:type="pct"/>
            <w:tblLook w:val="04A0" w:firstRow="1" w:lastRow="0" w:firstColumn="1" w:lastColumn="0" w:noHBand="0" w:noVBand="1"/>
          </w:tblPr>
          <w:tblGrid>
            <w:gridCol w:w="9616"/>
          </w:tblGrid>
          <w:tr w:rsidR="004744CB" w:rsidTr="004744CB">
            <w:trPr>
              <w:trHeight w:val="2426"/>
            </w:trPr>
            <w:tc>
              <w:tcPr>
                <w:tcW w:w="0" w:type="auto"/>
              </w:tcPr>
              <w:p w:rsidR="004744CB" w:rsidRDefault="00765B04" w:rsidP="004744CB">
                <w:pPr>
                  <w:pStyle w:val="NoSpacing"/>
                  <w:jc w:val="center"/>
                  <w:rPr>
                    <w:b/>
                    <w:bCs/>
                    <w:caps/>
                    <w:sz w:val="72"/>
                    <w:szCs w:val="72"/>
                  </w:rPr>
                </w:pPr>
                <w:sdt>
                  <w:sdtPr>
                    <w:rPr>
                      <w:b/>
                      <w:bCs/>
                      <w:i/>
                      <w:caps/>
                      <w:color w:val="AF0F5A" w:themeColor="accent2" w:themeShade="BF"/>
                      <w:sz w:val="60"/>
                      <w:szCs w:val="60"/>
                    </w:rPr>
                    <w:alias w:val="Title"/>
                    <w:id w:val="15676137"/>
                    <w:placeholder>
                      <w:docPart w:val="D47A0F432AF54F2092DA5FED80884E44"/>
                    </w:placeholder>
                    <w:dataBinding w:prefixMappings="xmlns:ns0='http://schemas.openxmlformats.org/package/2006/metadata/core-properties' xmlns:ns1='http://purl.org/dc/elements/1.1/'" w:xpath="/ns0:coreProperties[1]/ns1:title[1]" w:storeItemID="{6C3C8BC8-F283-45AE-878A-BAB7291924A1}"/>
                    <w:text/>
                  </w:sdtPr>
                  <w:sdtEndPr/>
                  <w:sdtContent>
                    <w:r w:rsidR="004744CB" w:rsidRPr="00A0014C">
                      <w:rPr>
                        <w:b/>
                        <w:bCs/>
                        <w:i/>
                        <w:caps/>
                        <w:color w:val="AF0F5A" w:themeColor="accent2" w:themeShade="BF"/>
                        <w:sz w:val="60"/>
                        <w:szCs w:val="60"/>
                      </w:rPr>
                      <w:t xml:space="preserve">Report project II     </w:t>
                    </w:r>
                    <w:r w:rsidR="004744CB">
                      <w:rPr>
                        <w:b/>
                        <w:bCs/>
                        <w:i/>
                        <w:caps/>
                        <w:color w:val="AF0F5A" w:themeColor="accent2" w:themeShade="BF"/>
                        <w:sz w:val="60"/>
                        <w:szCs w:val="60"/>
                      </w:rPr>
                      <w:t xml:space="preserve">          </w:t>
                    </w:r>
                    <w:r w:rsidR="004744CB" w:rsidRPr="00A0014C">
                      <w:rPr>
                        <w:b/>
                        <w:bCs/>
                        <w:i/>
                        <w:caps/>
                        <w:color w:val="AF0F5A" w:themeColor="accent2" w:themeShade="BF"/>
                        <w:sz w:val="60"/>
                        <w:szCs w:val="60"/>
                      </w:rPr>
                      <w:t xml:space="preserve"> MIPS architecture and assembly language  </w:t>
                    </w:r>
                  </w:sdtContent>
                </w:sdt>
              </w:p>
            </w:tc>
          </w:tr>
          <w:tr w:rsidR="004744CB" w:rsidTr="004744CB">
            <w:trPr>
              <w:trHeight w:val="1099"/>
            </w:trPr>
            <w:tc>
              <w:tcPr>
                <w:tcW w:w="0" w:type="auto"/>
              </w:tcPr>
              <w:sdt>
                <w:sdtPr>
                  <w:rPr>
                    <w:color w:val="7F7F7F" w:themeColor="background1" w:themeShade="7F"/>
                  </w:rPr>
                  <w:alias w:val="Abstract"/>
                  <w:id w:val="15676143"/>
                  <w:dataBinding w:prefixMappings="xmlns:ns0='http://schemas.microsoft.com/office/2006/coverPageProps'" w:xpath="/ns0:CoverPageProperties[1]/ns0:Abstract[1]" w:storeItemID="{55AF091B-3C7A-41E3-B477-F2FDAA23CFDA}"/>
                  <w:text/>
                </w:sdtPr>
                <w:sdtEndPr/>
                <w:sdtContent>
                  <w:p w:rsidR="004744CB" w:rsidRDefault="004744CB" w:rsidP="004744CB">
                    <w:pPr>
                      <w:pStyle w:val="NoSpacing"/>
                      <w:rPr>
                        <w:color w:val="7F7F7F" w:themeColor="background1" w:themeShade="7F"/>
                      </w:rPr>
                    </w:pPr>
                    <w:r>
                      <w:rPr>
                        <w:color w:val="7F7F7F" w:themeColor="background1" w:themeShade="7F"/>
                      </w:rPr>
                      <w:t>[Báo cáo quá trình triển khai hai thuật toán sắp xếp Selection Sort và Insertion Sort bằng MIPS 32 bit ]</w:t>
                    </w:r>
                  </w:p>
                </w:sdtContent>
              </w:sdt>
              <w:p w:rsidR="004744CB" w:rsidRDefault="004744CB" w:rsidP="004744CB">
                <w:pPr>
                  <w:pStyle w:val="NoSpacing"/>
                  <w:rPr>
                    <w:color w:val="7F7F7F" w:themeColor="background1" w:themeShade="7F"/>
                  </w:rPr>
                </w:pPr>
              </w:p>
              <w:p w:rsidR="004744CB" w:rsidRDefault="004744CB" w:rsidP="004744CB">
                <w:pPr>
                  <w:pStyle w:val="NoSpacing"/>
                  <w:rPr>
                    <w:color w:val="7F7F7F" w:themeColor="background1" w:themeShade="7F"/>
                  </w:rPr>
                </w:pPr>
              </w:p>
              <w:p w:rsidR="004744CB" w:rsidRDefault="004744CB" w:rsidP="004744CB">
                <w:pPr>
                  <w:pStyle w:val="NoSpacing"/>
                  <w:rPr>
                    <w:color w:val="7F7F7F" w:themeColor="background1" w:themeShade="7F"/>
                  </w:rPr>
                </w:pPr>
              </w:p>
              <w:p w:rsidR="004744CB" w:rsidRDefault="004744CB" w:rsidP="004744CB">
                <w:pPr>
                  <w:pStyle w:val="NoSpacing"/>
                  <w:rPr>
                    <w:color w:val="7F7F7F" w:themeColor="background1" w:themeShade="7F"/>
                  </w:rPr>
                </w:pPr>
              </w:p>
              <w:p w:rsidR="004744CB" w:rsidRDefault="004744CB" w:rsidP="004744CB">
                <w:pPr>
                  <w:pStyle w:val="NoSpacing"/>
                  <w:rPr>
                    <w:color w:val="7F7F7F" w:themeColor="background1" w:themeShade="7F"/>
                  </w:rPr>
                </w:pPr>
              </w:p>
              <w:p w:rsidR="004744CB" w:rsidRDefault="004744CB" w:rsidP="004744CB">
                <w:pPr>
                  <w:pStyle w:val="NoSpacing"/>
                  <w:rPr>
                    <w:color w:val="7F7F7F" w:themeColor="background1" w:themeShade="7F"/>
                  </w:rPr>
                </w:pPr>
              </w:p>
              <w:p w:rsidR="004744CB" w:rsidRDefault="00765B04" w:rsidP="004744CB">
                <w:pPr>
                  <w:pStyle w:val="NoSpacing"/>
                  <w:rPr>
                    <w:color w:val="7F7F7F" w:themeColor="background1" w:themeShade="7F"/>
                  </w:rPr>
                </w:pPr>
                <w:r>
                  <w:rPr>
                    <w:noProof/>
                    <w:color w:val="7F7F7F" w:themeColor="background1" w:themeShade="7F"/>
                    <w:lang w:eastAsia="zh-TW"/>
                  </w:rPr>
                  <w:pict>
                    <v:shapetype id="_x0000_t202" coordsize="21600,21600" o:spt="202" path="m,l,21600r21600,l21600,xe">
                      <v:stroke joinstyle="miter"/>
                      <v:path gradientshapeok="t" o:connecttype="rect"/>
                    </v:shapetype>
                    <v:shape id="_x0000_s1035" type="#_x0000_t202" style="position:absolute;margin-left:308.3pt;margin-top:1.4pt;width:175.7pt;height:114.8pt;z-index:251662336;mso-height-percent:200;mso-height-percent:200;mso-width-relative:margin;mso-height-relative:margin" fillcolor="white [3201]" strokecolor="#ea157a [3205]" strokeweight="2.5pt">
                      <v:shadow color="#868686"/>
                      <v:textbox style="mso-fit-shape-to-text:t">
                        <w:txbxContent>
                          <w:p w:rsidR="00593DAE" w:rsidRPr="00593DAE" w:rsidRDefault="00593DAE" w:rsidP="00593DAE">
                            <w:pPr>
                              <w:pStyle w:val="Heading4"/>
                              <w:rPr>
                                <w:color w:val="AF0F5A" w:themeColor="accent2" w:themeShade="BF"/>
                              </w:rPr>
                            </w:pPr>
                            <w:r w:rsidRPr="00593DAE">
                              <w:rPr>
                                <w:color w:val="AF0F5A" w:themeColor="accent2" w:themeShade="BF"/>
                              </w:rPr>
                              <w:t>By:</w:t>
                            </w:r>
                          </w:p>
                          <w:p w:rsidR="00593DAE" w:rsidRPr="00A040CC" w:rsidRDefault="00593DAE" w:rsidP="00593DAE">
                            <w:pPr>
                              <w:rPr>
                                <w:rFonts w:ascii="Times New Roman" w:hAnsi="Times New Roman" w:cs="Times New Roman"/>
                                <w:sz w:val="28"/>
                                <w:szCs w:val="28"/>
                              </w:rPr>
                            </w:pPr>
                            <w:r w:rsidRPr="00A040CC">
                              <w:rPr>
                                <w:rFonts w:ascii="Times New Roman" w:hAnsi="Times New Roman" w:cs="Times New Roman"/>
                                <w:sz w:val="28"/>
                                <w:szCs w:val="28"/>
                              </w:rPr>
                              <w:t>Phùng Thị Hòa (1512186)</w:t>
                            </w:r>
                          </w:p>
                          <w:p w:rsidR="00593DAE" w:rsidRPr="00A040CC" w:rsidRDefault="00593DAE" w:rsidP="00593DAE">
                            <w:pPr>
                              <w:rPr>
                                <w:rFonts w:ascii="Times New Roman" w:hAnsi="Times New Roman" w:cs="Times New Roman"/>
                                <w:sz w:val="28"/>
                                <w:szCs w:val="28"/>
                              </w:rPr>
                            </w:pPr>
                            <w:r w:rsidRPr="00A040CC">
                              <w:rPr>
                                <w:rFonts w:ascii="Times New Roman" w:hAnsi="Times New Roman" w:cs="Times New Roman"/>
                                <w:sz w:val="28"/>
                                <w:szCs w:val="28"/>
                              </w:rPr>
                              <w:t>Bùi Thị Hồng (1512188)</w:t>
                            </w:r>
                          </w:p>
                          <w:p w:rsidR="00593DAE" w:rsidRPr="00A040CC" w:rsidRDefault="00593DAE" w:rsidP="00593DAE">
                            <w:pPr>
                              <w:rPr>
                                <w:rFonts w:ascii="Times New Roman" w:hAnsi="Times New Roman" w:cs="Times New Roman"/>
                              </w:rPr>
                            </w:pPr>
                            <w:r w:rsidRPr="00A040CC">
                              <w:rPr>
                                <w:rFonts w:ascii="Times New Roman" w:hAnsi="Times New Roman" w:cs="Times New Roman"/>
                                <w:sz w:val="28"/>
                                <w:szCs w:val="28"/>
                              </w:rPr>
                              <w:t>Hà Phước Huy (1512195)</w:t>
                            </w:r>
                          </w:p>
                        </w:txbxContent>
                      </v:textbox>
                    </v:shape>
                  </w:pict>
                </w:r>
              </w:p>
            </w:tc>
          </w:tr>
          <w:tr w:rsidR="004744CB" w:rsidTr="004744CB">
            <w:trPr>
              <w:trHeight w:val="1099"/>
            </w:trPr>
            <w:tc>
              <w:tcPr>
                <w:tcW w:w="0" w:type="auto"/>
              </w:tcPr>
              <w:p w:rsidR="004744CB" w:rsidRDefault="004744CB" w:rsidP="004744CB">
                <w:pPr>
                  <w:pStyle w:val="NoSpacing"/>
                  <w:rPr>
                    <w:color w:val="7F7F7F" w:themeColor="background1" w:themeShade="7F"/>
                  </w:rPr>
                </w:pPr>
              </w:p>
            </w:tc>
          </w:tr>
          <w:tr w:rsidR="004744CB" w:rsidTr="004744CB">
            <w:trPr>
              <w:trHeight w:val="1099"/>
            </w:trPr>
            <w:tc>
              <w:tcPr>
                <w:tcW w:w="0" w:type="auto"/>
              </w:tcPr>
              <w:p w:rsidR="004744CB" w:rsidRDefault="004744CB" w:rsidP="004744CB">
                <w:pPr>
                  <w:pStyle w:val="NoSpacing"/>
                  <w:rPr>
                    <w:color w:val="7F7F7F" w:themeColor="background1" w:themeShade="7F"/>
                  </w:rPr>
                </w:pPr>
              </w:p>
            </w:tc>
          </w:tr>
        </w:tbl>
        <w:p w:rsidR="004C7FEE" w:rsidRDefault="00765B04" w:rsidP="004655E3">
          <w:pPr>
            <w:ind w:left="-567"/>
            <w:rPr>
              <w:rFonts w:asciiTheme="majorHAnsi" w:eastAsiaTheme="majorEastAsia" w:hAnsiTheme="majorHAnsi" w:cstheme="majorBidi"/>
              <w:color w:val="FEEDC2" w:themeColor="accent3" w:themeTint="3F"/>
              <w:sz w:val="72"/>
              <w:szCs w:val="72"/>
            </w:rPr>
          </w:pPr>
          <w:r>
            <w:rPr>
              <w:noProof/>
              <w:color w:val="7F7F7F" w:themeColor="background1" w:themeShade="7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7" type="#_x0000_t65" style="position:absolute;left:0;text-align:left;margin-left:-49.5pt;margin-top:352.95pt;width:529.5pt;height:201pt;z-index:251660288;mso-wrap-distance-top:7.2pt;mso-wrap-distance-bottom:7.2pt;mso-position-horizontal-relative:margin;mso-position-vertical-relative:margin" o:allowincell="f" fillcolor="white [3201]" strokecolor="#ea157a [3205]" strokeweight="2.5pt">
                <v:fill opacity="19661f"/>
                <v:shadow color="#868686"/>
                <v:textbox style="mso-next-textbox:#_x0000_s1027" inset="10.8pt,7.2pt,10.8pt">
                  <w:txbxContent>
                    <w:p w:rsidR="004744CB" w:rsidRPr="004744CB" w:rsidRDefault="004744CB" w:rsidP="004655E3">
                      <w:pPr>
                        <w:ind w:right="204"/>
                        <w:rPr>
                          <w:szCs w:val="24"/>
                        </w:rPr>
                      </w:pPr>
                    </w:p>
                  </w:txbxContent>
                </v:textbox>
                <w10:wrap type="square" anchorx="margin" anchory="margin"/>
              </v:shape>
            </w:pict>
          </w:r>
          <w:r w:rsidR="004C7FEE">
            <w:rPr>
              <w:color w:val="FEEDC2" w:themeColor="accent3" w:themeTint="3F"/>
              <w:sz w:val="72"/>
              <w:szCs w:val="72"/>
            </w:rPr>
            <w:br w:type="page"/>
          </w:r>
        </w:p>
      </w:sdtContent>
    </w:sdt>
    <w:p w:rsidR="00DE1E55" w:rsidRDefault="00DE1E55" w:rsidP="00DE1E55"/>
    <w:sdt>
      <w:sdtPr>
        <w:id w:val="-980770231"/>
        <w:docPartObj>
          <w:docPartGallery w:val="Table of Contents"/>
          <w:docPartUnique/>
        </w:docPartObj>
      </w:sdtPr>
      <w:sdtEndPr>
        <w:rPr>
          <w:b/>
          <w:bCs/>
          <w:noProof/>
        </w:rPr>
      </w:sdtEndPr>
      <w:sdtContent>
        <w:p w:rsidR="00DE1E55" w:rsidRPr="00DE598F" w:rsidRDefault="00DE598F" w:rsidP="00DE1E55">
          <w:pPr>
            <w:rPr>
              <w:rFonts w:ascii="Times New Roman" w:hAnsi="Times New Roman" w:cs="Times New Roman"/>
              <w:color w:val="AF0F5A" w:themeColor="accent2" w:themeShade="BF"/>
              <w:sz w:val="56"/>
              <w:szCs w:val="56"/>
            </w:rPr>
          </w:pPr>
          <w:r w:rsidRPr="00DE598F">
            <w:rPr>
              <w:rFonts w:ascii="Times New Roman" w:hAnsi="Times New Roman" w:cs="Times New Roman"/>
              <w:color w:val="AF0F5A" w:themeColor="accent2" w:themeShade="BF"/>
              <w:sz w:val="56"/>
              <w:szCs w:val="56"/>
            </w:rPr>
            <w:t>Mục Lục</w:t>
          </w:r>
        </w:p>
        <w:p w:rsidR="00807772" w:rsidRDefault="00DE1E55">
          <w:pPr>
            <w:pStyle w:val="TOC1"/>
            <w:tabs>
              <w:tab w:val="left" w:pos="440"/>
              <w:tab w:val="right" w:leader="dot" w:pos="9346"/>
            </w:tabs>
            <w:rPr>
              <w:rFonts w:cstheme="minorBidi"/>
              <w:noProof/>
            </w:rPr>
          </w:pPr>
          <w:r>
            <w:fldChar w:fldCharType="begin"/>
          </w:r>
          <w:r>
            <w:instrText xml:space="preserve"> TOC \o "1-3" \h \z \u </w:instrText>
          </w:r>
          <w:r>
            <w:fldChar w:fldCharType="separate"/>
          </w:r>
          <w:hyperlink w:anchor="_Toc481178024" w:history="1">
            <w:r w:rsidR="00807772" w:rsidRPr="00B53777">
              <w:rPr>
                <w:rStyle w:val="Hyperlink"/>
                <w:noProof/>
              </w:rPr>
              <w:t>I.</w:t>
            </w:r>
            <w:r w:rsidR="00807772">
              <w:rPr>
                <w:rFonts w:cstheme="minorBidi"/>
                <w:noProof/>
              </w:rPr>
              <w:tab/>
            </w:r>
            <w:r w:rsidR="00807772" w:rsidRPr="00B53777">
              <w:rPr>
                <w:rStyle w:val="Hyperlink"/>
                <w:noProof/>
              </w:rPr>
              <w:t>Phân công công việc</w:t>
            </w:r>
            <w:r w:rsidR="00807772">
              <w:rPr>
                <w:noProof/>
                <w:webHidden/>
              </w:rPr>
              <w:tab/>
            </w:r>
            <w:r w:rsidR="00807772">
              <w:rPr>
                <w:noProof/>
                <w:webHidden/>
              </w:rPr>
              <w:fldChar w:fldCharType="begin"/>
            </w:r>
            <w:r w:rsidR="00807772">
              <w:rPr>
                <w:noProof/>
                <w:webHidden/>
              </w:rPr>
              <w:instrText xml:space="preserve"> PAGEREF _Toc481178024 \h </w:instrText>
            </w:r>
            <w:r w:rsidR="00807772">
              <w:rPr>
                <w:noProof/>
                <w:webHidden/>
              </w:rPr>
            </w:r>
            <w:r w:rsidR="00807772">
              <w:rPr>
                <w:noProof/>
                <w:webHidden/>
              </w:rPr>
              <w:fldChar w:fldCharType="separate"/>
            </w:r>
            <w:r w:rsidR="00807772">
              <w:rPr>
                <w:noProof/>
                <w:webHidden/>
              </w:rPr>
              <w:t>2</w:t>
            </w:r>
            <w:r w:rsidR="00807772">
              <w:rPr>
                <w:noProof/>
                <w:webHidden/>
              </w:rPr>
              <w:fldChar w:fldCharType="end"/>
            </w:r>
          </w:hyperlink>
        </w:p>
        <w:p w:rsidR="00807772" w:rsidRDefault="00765B04">
          <w:pPr>
            <w:pStyle w:val="TOC1"/>
            <w:tabs>
              <w:tab w:val="left" w:pos="440"/>
              <w:tab w:val="right" w:leader="dot" w:pos="9346"/>
            </w:tabs>
            <w:rPr>
              <w:rFonts w:cstheme="minorBidi"/>
              <w:noProof/>
            </w:rPr>
          </w:pPr>
          <w:hyperlink w:anchor="_Toc481178025" w:history="1">
            <w:r w:rsidR="00807772" w:rsidRPr="00B53777">
              <w:rPr>
                <w:rStyle w:val="Hyperlink"/>
                <w:noProof/>
              </w:rPr>
              <w:t>II.</w:t>
            </w:r>
            <w:r w:rsidR="00807772">
              <w:rPr>
                <w:rFonts w:cstheme="minorBidi"/>
                <w:noProof/>
              </w:rPr>
              <w:tab/>
            </w:r>
            <w:r w:rsidR="00807772" w:rsidRPr="00B53777">
              <w:rPr>
                <w:rStyle w:val="Hyperlink"/>
                <w:noProof/>
              </w:rPr>
              <w:t>Môi trường lập trình</w:t>
            </w:r>
            <w:r w:rsidR="00807772">
              <w:rPr>
                <w:noProof/>
                <w:webHidden/>
              </w:rPr>
              <w:tab/>
            </w:r>
            <w:r w:rsidR="00807772">
              <w:rPr>
                <w:noProof/>
                <w:webHidden/>
              </w:rPr>
              <w:fldChar w:fldCharType="begin"/>
            </w:r>
            <w:r w:rsidR="00807772">
              <w:rPr>
                <w:noProof/>
                <w:webHidden/>
              </w:rPr>
              <w:instrText xml:space="preserve"> PAGEREF _Toc481178025 \h </w:instrText>
            </w:r>
            <w:r w:rsidR="00807772">
              <w:rPr>
                <w:noProof/>
                <w:webHidden/>
              </w:rPr>
            </w:r>
            <w:r w:rsidR="00807772">
              <w:rPr>
                <w:noProof/>
                <w:webHidden/>
              </w:rPr>
              <w:fldChar w:fldCharType="separate"/>
            </w:r>
            <w:r w:rsidR="00807772">
              <w:rPr>
                <w:noProof/>
                <w:webHidden/>
              </w:rPr>
              <w:t>2</w:t>
            </w:r>
            <w:r w:rsidR="00807772">
              <w:rPr>
                <w:noProof/>
                <w:webHidden/>
              </w:rPr>
              <w:fldChar w:fldCharType="end"/>
            </w:r>
          </w:hyperlink>
        </w:p>
        <w:p w:rsidR="00807772" w:rsidRDefault="00765B04">
          <w:pPr>
            <w:pStyle w:val="TOC1"/>
            <w:tabs>
              <w:tab w:val="left" w:pos="660"/>
              <w:tab w:val="right" w:leader="dot" w:pos="9346"/>
            </w:tabs>
            <w:rPr>
              <w:rFonts w:cstheme="minorBidi"/>
              <w:noProof/>
            </w:rPr>
          </w:pPr>
          <w:hyperlink w:anchor="_Toc481178026" w:history="1">
            <w:r w:rsidR="00807772" w:rsidRPr="00B53777">
              <w:rPr>
                <w:rStyle w:val="Hyperlink"/>
                <w:noProof/>
              </w:rPr>
              <w:t>III.</w:t>
            </w:r>
            <w:r w:rsidR="00807772">
              <w:rPr>
                <w:rFonts w:cstheme="minorBidi"/>
                <w:noProof/>
              </w:rPr>
              <w:tab/>
            </w:r>
            <w:r w:rsidR="00807772" w:rsidRPr="00B53777">
              <w:rPr>
                <w:rStyle w:val="Hyperlink"/>
                <w:noProof/>
              </w:rPr>
              <w:t>Ý tưởng thiết kế</w:t>
            </w:r>
            <w:r w:rsidR="00807772">
              <w:rPr>
                <w:noProof/>
                <w:webHidden/>
              </w:rPr>
              <w:tab/>
            </w:r>
            <w:r w:rsidR="00807772">
              <w:rPr>
                <w:noProof/>
                <w:webHidden/>
              </w:rPr>
              <w:fldChar w:fldCharType="begin"/>
            </w:r>
            <w:r w:rsidR="00807772">
              <w:rPr>
                <w:noProof/>
                <w:webHidden/>
              </w:rPr>
              <w:instrText xml:space="preserve"> PAGEREF _Toc481178026 \h </w:instrText>
            </w:r>
            <w:r w:rsidR="00807772">
              <w:rPr>
                <w:noProof/>
                <w:webHidden/>
              </w:rPr>
            </w:r>
            <w:r w:rsidR="00807772">
              <w:rPr>
                <w:noProof/>
                <w:webHidden/>
              </w:rPr>
              <w:fldChar w:fldCharType="separate"/>
            </w:r>
            <w:r w:rsidR="00807772">
              <w:rPr>
                <w:noProof/>
                <w:webHidden/>
              </w:rPr>
              <w:t>2</w:t>
            </w:r>
            <w:r w:rsidR="00807772">
              <w:rPr>
                <w:noProof/>
                <w:webHidden/>
              </w:rPr>
              <w:fldChar w:fldCharType="end"/>
            </w:r>
          </w:hyperlink>
        </w:p>
        <w:p w:rsidR="00807772" w:rsidRDefault="00765B04">
          <w:pPr>
            <w:pStyle w:val="TOC1"/>
            <w:tabs>
              <w:tab w:val="left" w:pos="660"/>
              <w:tab w:val="right" w:leader="dot" w:pos="9346"/>
            </w:tabs>
            <w:rPr>
              <w:rFonts w:cstheme="minorBidi"/>
              <w:noProof/>
            </w:rPr>
          </w:pPr>
          <w:hyperlink w:anchor="_Toc481178027" w:history="1">
            <w:r w:rsidR="00807772" w:rsidRPr="00B53777">
              <w:rPr>
                <w:rStyle w:val="Hyperlink"/>
                <w:noProof/>
              </w:rPr>
              <w:t>IV.</w:t>
            </w:r>
            <w:r w:rsidR="00807772">
              <w:rPr>
                <w:rFonts w:cstheme="minorBidi"/>
                <w:noProof/>
              </w:rPr>
              <w:tab/>
            </w:r>
            <w:r w:rsidR="00807772" w:rsidRPr="00B53777">
              <w:rPr>
                <w:rStyle w:val="Hyperlink"/>
                <w:noProof/>
              </w:rPr>
              <w:t>Quá trình thực hiện</w:t>
            </w:r>
            <w:r w:rsidR="00807772">
              <w:rPr>
                <w:noProof/>
                <w:webHidden/>
              </w:rPr>
              <w:tab/>
            </w:r>
            <w:r w:rsidR="00807772">
              <w:rPr>
                <w:noProof/>
                <w:webHidden/>
              </w:rPr>
              <w:fldChar w:fldCharType="begin"/>
            </w:r>
            <w:r w:rsidR="00807772">
              <w:rPr>
                <w:noProof/>
                <w:webHidden/>
              </w:rPr>
              <w:instrText xml:space="preserve"> PAGEREF _Toc481178027 \h </w:instrText>
            </w:r>
            <w:r w:rsidR="00807772">
              <w:rPr>
                <w:noProof/>
                <w:webHidden/>
              </w:rPr>
            </w:r>
            <w:r w:rsidR="00807772">
              <w:rPr>
                <w:noProof/>
                <w:webHidden/>
              </w:rPr>
              <w:fldChar w:fldCharType="separate"/>
            </w:r>
            <w:r w:rsidR="00807772">
              <w:rPr>
                <w:noProof/>
                <w:webHidden/>
              </w:rPr>
              <w:t>3</w:t>
            </w:r>
            <w:r w:rsidR="00807772">
              <w:rPr>
                <w:noProof/>
                <w:webHidden/>
              </w:rPr>
              <w:fldChar w:fldCharType="end"/>
            </w:r>
          </w:hyperlink>
        </w:p>
        <w:p w:rsidR="00807772" w:rsidRDefault="00765B04">
          <w:pPr>
            <w:pStyle w:val="TOC1"/>
            <w:tabs>
              <w:tab w:val="left" w:pos="440"/>
              <w:tab w:val="right" w:leader="dot" w:pos="9346"/>
            </w:tabs>
            <w:rPr>
              <w:rFonts w:cstheme="minorBidi"/>
              <w:noProof/>
            </w:rPr>
          </w:pPr>
          <w:hyperlink w:anchor="_Toc481178028" w:history="1">
            <w:r w:rsidR="00807772" w:rsidRPr="00B53777">
              <w:rPr>
                <w:rStyle w:val="Hyperlink"/>
                <w:noProof/>
              </w:rPr>
              <w:t>V.</w:t>
            </w:r>
            <w:r w:rsidR="00807772">
              <w:rPr>
                <w:rFonts w:cstheme="minorBidi"/>
                <w:noProof/>
              </w:rPr>
              <w:tab/>
            </w:r>
            <w:r w:rsidR="00807772" w:rsidRPr="00B53777">
              <w:rPr>
                <w:rStyle w:val="Hyperlink"/>
                <w:noProof/>
              </w:rPr>
              <w:t>Phạm vi biểu diễn của dữ liệu</w:t>
            </w:r>
            <w:r w:rsidR="00807772">
              <w:rPr>
                <w:noProof/>
                <w:webHidden/>
              </w:rPr>
              <w:tab/>
            </w:r>
            <w:r w:rsidR="00807772">
              <w:rPr>
                <w:noProof/>
                <w:webHidden/>
              </w:rPr>
              <w:fldChar w:fldCharType="begin"/>
            </w:r>
            <w:r w:rsidR="00807772">
              <w:rPr>
                <w:noProof/>
                <w:webHidden/>
              </w:rPr>
              <w:instrText xml:space="preserve"> PAGEREF _Toc481178028 \h </w:instrText>
            </w:r>
            <w:r w:rsidR="00807772">
              <w:rPr>
                <w:noProof/>
                <w:webHidden/>
              </w:rPr>
            </w:r>
            <w:r w:rsidR="00807772">
              <w:rPr>
                <w:noProof/>
                <w:webHidden/>
              </w:rPr>
              <w:fldChar w:fldCharType="separate"/>
            </w:r>
            <w:r w:rsidR="00807772">
              <w:rPr>
                <w:noProof/>
                <w:webHidden/>
              </w:rPr>
              <w:t>4</w:t>
            </w:r>
            <w:r w:rsidR="00807772">
              <w:rPr>
                <w:noProof/>
                <w:webHidden/>
              </w:rPr>
              <w:fldChar w:fldCharType="end"/>
            </w:r>
          </w:hyperlink>
        </w:p>
        <w:p w:rsidR="00807772" w:rsidRDefault="00765B04">
          <w:pPr>
            <w:pStyle w:val="TOC1"/>
            <w:tabs>
              <w:tab w:val="left" w:pos="660"/>
              <w:tab w:val="right" w:leader="dot" w:pos="9346"/>
            </w:tabs>
            <w:rPr>
              <w:rFonts w:cstheme="minorBidi"/>
              <w:noProof/>
            </w:rPr>
          </w:pPr>
          <w:hyperlink w:anchor="_Toc481178029" w:history="1">
            <w:r w:rsidR="00807772" w:rsidRPr="00B53777">
              <w:rPr>
                <w:rStyle w:val="Hyperlink"/>
                <w:noProof/>
              </w:rPr>
              <w:t>VI.</w:t>
            </w:r>
            <w:r w:rsidR="00807772">
              <w:rPr>
                <w:rFonts w:cstheme="minorBidi"/>
                <w:noProof/>
              </w:rPr>
              <w:tab/>
            </w:r>
            <w:r w:rsidR="00807772" w:rsidRPr="00B53777">
              <w:rPr>
                <w:rStyle w:val="Hyperlink"/>
                <w:noProof/>
              </w:rPr>
              <w:t>Kiểm thử</w:t>
            </w:r>
            <w:r w:rsidR="00807772">
              <w:rPr>
                <w:noProof/>
                <w:webHidden/>
              </w:rPr>
              <w:tab/>
            </w:r>
            <w:r w:rsidR="00807772">
              <w:rPr>
                <w:noProof/>
                <w:webHidden/>
              </w:rPr>
              <w:fldChar w:fldCharType="begin"/>
            </w:r>
            <w:r w:rsidR="00807772">
              <w:rPr>
                <w:noProof/>
                <w:webHidden/>
              </w:rPr>
              <w:instrText xml:space="preserve"> PAGEREF _Toc481178029 \h </w:instrText>
            </w:r>
            <w:r w:rsidR="00807772">
              <w:rPr>
                <w:noProof/>
                <w:webHidden/>
              </w:rPr>
            </w:r>
            <w:r w:rsidR="00807772">
              <w:rPr>
                <w:noProof/>
                <w:webHidden/>
              </w:rPr>
              <w:fldChar w:fldCharType="separate"/>
            </w:r>
            <w:r w:rsidR="00807772">
              <w:rPr>
                <w:noProof/>
                <w:webHidden/>
              </w:rPr>
              <w:t>4</w:t>
            </w:r>
            <w:r w:rsidR="00807772">
              <w:rPr>
                <w:noProof/>
                <w:webHidden/>
              </w:rPr>
              <w:fldChar w:fldCharType="end"/>
            </w:r>
          </w:hyperlink>
        </w:p>
        <w:p w:rsidR="00807772" w:rsidRDefault="00765B04">
          <w:pPr>
            <w:pStyle w:val="TOC1"/>
            <w:tabs>
              <w:tab w:val="left" w:pos="660"/>
              <w:tab w:val="right" w:leader="dot" w:pos="9346"/>
            </w:tabs>
            <w:rPr>
              <w:rFonts w:cstheme="minorBidi"/>
              <w:noProof/>
            </w:rPr>
          </w:pPr>
          <w:hyperlink w:anchor="_Toc481178030" w:history="1">
            <w:r w:rsidR="00807772" w:rsidRPr="00B53777">
              <w:rPr>
                <w:rStyle w:val="Hyperlink"/>
                <w:noProof/>
              </w:rPr>
              <w:t>VII.</w:t>
            </w:r>
            <w:r w:rsidR="00807772">
              <w:rPr>
                <w:rFonts w:cstheme="minorBidi"/>
                <w:noProof/>
              </w:rPr>
              <w:tab/>
            </w:r>
            <w:r w:rsidR="00807772" w:rsidRPr="00B53777">
              <w:rPr>
                <w:rStyle w:val="Hyperlink"/>
                <w:noProof/>
              </w:rPr>
              <w:t>Mức độ hoàn thành</w:t>
            </w:r>
            <w:r w:rsidR="00807772">
              <w:rPr>
                <w:noProof/>
                <w:webHidden/>
              </w:rPr>
              <w:tab/>
            </w:r>
            <w:r w:rsidR="00807772">
              <w:rPr>
                <w:noProof/>
                <w:webHidden/>
              </w:rPr>
              <w:fldChar w:fldCharType="begin"/>
            </w:r>
            <w:r w:rsidR="00807772">
              <w:rPr>
                <w:noProof/>
                <w:webHidden/>
              </w:rPr>
              <w:instrText xml:space="preserve"> PAGEREF _Toc481178030 \h </w:instrText>
            </w:r>
            <w:r w:rsidR="00807772">
              <w:rPr>
                <w:noProof/>
                <w:webHidden/>
              </w:rPr>
            </w:r>
            <w:r w:rsidR="00807772">
              <w:rPr>
                <w:noProof/>
                <w:webHidden/>
              </w:rPr>
              <w:fldChar w:fldCharType="separate"/>
            </w:r>
            <w:r w:rsidR="00807772">
              <w:rPr>
                <w:noProof/>
                <w:webHidden/>
              </w:rPr>
              <w:t>5</w:t>
            </w:r>
            <w:r w:rsidR="00807772">
              <w:rPr>
                <w:noProof/>
                <w:webHidden/>
              </w:rPr>
              <w:fldChar w:fldCharType="end"/>
            </w:r>
          </w:hyperlink>
        </w:p>
        <w:p w:rsidR="00807772" w:rsidRDefault="00765B04">
          <w:pPr>
            <w:pStyle w:val="TOC1"/>
            <w:tabs>
              <w:tab w:val="left" w:pos="660"/>
              <w:tab w:val="right" w:leader="dot" w:pos="9346"/>
            </w:tabs>
            <w:rPr>
              <w:rFonts w:cstheme="minorBidi"/>
              <w:noProof/>
            </w:rPr>
          </w:pPr>
          <w:hyperlink w:anchor="_Toc481178031" w:history="1">
            <w:r w:rsidR="00807772" w:rsidRPr="00B53777">
              <w:rPr>
                <w:rStyle w:val="Hyperlink"/>
                <w:noProof/>
              </w:rPr>
              <w:t>VIII.</w:t>
            </w:r>
            <w:r w:rsidR="00807772">
              <w:rPr>
                <w:rFonts w:cstheme="minorBidi"/>
                <w:noProof/>
              </w:rPr>
              <w:tab/>
            </w:r>
            <w:r w:rsidR="00807772" w:rsidRPr="00B53777">
              <w:rPr>
                <w:rStyle w:val="Hyperlink"/>
                <w:noProof/>
              </w:rPr>
              <w:t>Nguồn tham khảo</w:t>
            </w:r>
            <w:r w:rsidR="00807772">
              <w:rPr>
                <w:noProof/>
                <w:webHidden/>
              </w:rPr>
              <w:tab/>
            </w:r>
            <w:r w:rsidR="00807772">
              <w:rPr>
                <w:noProof/>
                <w:webHidden/>
              </w:rPr>
              <w:fldChar w:fldCharType="begin"/>
            </w:r>
            <w:r w:rsidR="00807772">
              <w:rPr>
                <w:noProof/>
                <w:webHidden/>
              </w:rPr>
              <w:instrText xml:space="preserve"> PAGEREF _Toc481178031 \h </w:instrText>
            </w:r>
            <w:r w:rsidR="00807772">
              <w:rPr>
                <w:noProof/>
                <w:webHidden/>
              </w:rPr>
            </w:r>
            <w:r w:rsidR="00807772">
              <w:rPr>
                <w:noProof/>
                <w:webHidden/>
              </w:rPr>
              <w:fldChar w:fldCharType="separate"/>
            </w:r>
            <w:r w:rsidR="00807772">
              <w:rPr>
                <w:noProof/>
                <w:webHidden/>
              </w:rPr>
              <w:t>5</w:t>
            </w:r>
            <w:r w:rsidR="00807772">
              <w:rPr>
                <w:noProof/>
                <w:webHidden/>
              </w:rPr>
              <w:fldChar w:fldCharType="end"/>
            </w:r>
          </w:hyperlink>
        </w:p>
        <w:p w:rsidR="00DE1E55" w:rsidRDefault="00DE1E55">
          <w:r>
            <w:rPr>
              <w:b/>
              <w:bCs/>
              <w:noProof/>
            </w:rPr>
            <w:fldChar w:fldCharType="end"/>
          </w:r>
        </w:p>
      </w:sdtContent>
    </w:sdt>
    <w:p w:rsidR="00DE1E55" w:rsidRDefault="00DE1E55" w:rsidP="00DE1E55">
      <w:r>
        <w:br w:type="page"/>
      </w:r>
    </w:p>
    <w:p w:rsidR="00DE1E55" w:rsidRDefault="00DE1E55" w:rsidP="00DE1E55"/>
    <w:p w:rsidR="00593DAE" w:rsidRPr="00A040CC" w:rsidRDefault="00593DAE" w:rsidP="00DE598F">
      <w:pPr>
        <w:pStyle w:val="Heading1"/>
        <w:ind w:left="450" w:hanging="450"/>
      </w:pPr>
      <w:bookmarkStart w:id="0" w:name="_Toc481178024"/>
      <w:r w:rsidRPr="00A040CC">
        <w:t xml:space="preserve">Phân </w:t>
      </w:r>
      <w:r w:rsidRPr="00DE1E55">
        <w:t>công</w:t>
      </w:r>
      <w:r w:rsidRPr="00A040CC">
        <w:t xml:space="preserve"> công việc</w:t>
      </w:r>
      <w:bookmarkEnd w:id="0"/>
    </w:p>
    <w:p w:rsidR="004655E3" w:rsidRPr="00A040CC" w:rsidRDefault="004655E3" w:rsidP="00DF6FF4">
      <w:pPr>
        <w:rPr>
          <w:rFonts w:ascii="Times New Roman" w:hAnsi="Times New Roman" w:cs="Times New Roman"/>
          <w:sz w:val="28"/>
          <w:szCs w:val="28"/>
        </w:rPr>
      </w:pPr>
      <w:r w:rsidRPr="00A040CC">
        <w:rPr>
          <w:rFonts w:ascii="Times New Roman" w:hAnsi="Times New Roman" w:cs="Times New Roman"/>
          <w:sz w:val="28"/>
          <w:szCs w:val="28"/>
        </w:rPr>
        <w:t>Bảng thông tin cá nhân và phân công công việc:</w:t>
      </w:r>
    </w:p>
    <w:tbl>
      <w:tblPr>
        <w:tblStyle w:val="LightList-Accent2"/>
        <w:tblW w:w="9072" w:type="dxa"/>
        <w:tblInd w:w="108" w:type="dxa"/>
        <w:tblLook w:val="04A0" w:firstRow="1" w:lastRow="0" w:firstColumn="1" w:lastColumn="0" w:noHBand="0" w:noVBand="1"/>
      </w:tblPr>
      <w:tblGrid>
        <w:gridCol w:w="2638"/>
        <w:gridCol w:w="3205"/>
        <w:gridCol w:w="3229"/>
      </w:tblGrid>
      <w:tr w:rsidR="004655E3" w:rsidTr="00DF6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rsidR="004655E3" w:rsidRDefault="004655E3" w:rsidP="00593DAE">
            <w:r>
              <w:t>Họ và tên</w:t>
            </w:r>
          </w:p>
        </w:tc>
        <w:tc>
          <w:tcPr>
            <w:tcW w:w="3205" w:type="dxa"/>
          </w:tcPr>
          <w:p w:rsidR="004655E3" w:rsidRDefault="004655E3" w:rsidP="00593DAE">
            <w:pPr>
              <w:cnfStyle w:val="100000000000" w:firstRow="1" w:lastRow="0" w:firstColumn="0" w:lastColumn="0" w:oddVBand="0" w:evenVBand="0" w:oddHBand="0" w:evenHBand="0" w:firstRowFirstColumn="0" w:firstRowLastColumn="0" w:lastRowFirstColumn="0" w:lastRowLastColumn="0"/>
            </w:pPr>
            <w:r>
              <w:t>MSSV</w:t>
            </w:r>
          </w:p>
        </w:tc>
        <w:tc>
          <w:tcPr>
            <w:tcW w:w="3229" w:type="dxa"/>
          </w:tcPr>
          <w:p w:rsidR="004655E3" w:rsidRDefault="004655E3" w:rsidP="00593DAE">
            <w:pPr>
              <w:cnfStyle w:val="100000000000" w:firstRow="1" w:lastRow="0" w:firstColumn="0" w:lastColumn="0" w:oddVBand="0" w:evenVBand="0" w:oddHBand="0" w:evenHBand="0" w:firstRowFirstColumn="0" w:firstRowLastColumn="0" w:lastRowFirstColumn="0" w:lastRowLastColumn="0"/>
            </w:pPr>
            <w:r>
              <w:t>Công việc</w:t>
            </w:r>
          </w:p>
        </w:tc>
      </w:tr>
      <w:tr w:rsidR="004655E3" w:rsidTr="00DF6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rsidR="004655E3" w:rsidRDefault="004655E3" w:rsidP="00EF5E65">
            <w:r>
              <w:t>Phùng Thị Hòa</w:t>
            </w:r>
          </w:p>
        </w:tc>
        <w:tc>
          <w:tcPr>
            <w:tcW w:w="3205" w:type="dxa"/>
          </w:tcPr>
          <w:p w:rsidR="004655E3" w:rsidRPr="00A040CC" w:rsidRDefault="004655E3" w:rsidP="00EF5E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40CC">
              <w:rPr>
                <w:rFonts w:ascii="Times New Roman" w:hAnsi="Times New Roman" w:cs="Times New Roman"/>
              </w:rPr>
              <w:t>1512186</w:t>
            </w:r>
          </w:p>
        </w:tc>
        <w:tc>
          <w:tcPr>
            <w:tcW w:w="3229" w:type="dxa"/>
          </w:tcPr>
          <w:p w:rsidR="004655E3" w:rsidRDefault="004655E3" w:rsidP="00EF5E65">
            <w:pPr>
              <w:cnfStyle w:val="000000100000" w:firstRow="0" w:lastRow="0" w:firstColumn="0" w:lastColumn="0" w:oddVBand="0" w:evenVBand="0" w:oddHBand="1" w:evenHBand="0" w:firstRowFirstColumn="0" w:firstRowLastColumn="0" w:lastRowFirstColumn="0" w:lastRowLastColumn="0"/>
            </w:pPr>
            <w:r>
              <w:t>Viết hàm sắp xếp Selection Sort và Insertion Sort.</w:t>
            </w:r>
          </w:p>
          <w:p w:rsidR="00EF5E65" w:rsidRDefault="00EF5E65" w:rsidP="00EF5E65">
            <w:pPr>
              <w:cnfStyle w:val="000000100000" w:firstRow="0" w:lastRow="0" w:firstColumn="0" w:lastColumn="0" w:oddVBand="0" w:evenVBand="0" w:oddHBand="1" w:evenHBand="0" w:firstRowFirstColumn="0" w:firstRowLastColumn="0" w:lastRowFirstColumn="0" w:lastRowLastColumn="0"/>
            </w:pPr>
            <w:r>
              <w:t>Kiếm tra và test chương trình.</w:t>
            </w:r>
          </w:p>
        </w:tc>
      </w:tr>
      <w:tr w:rsidR="004655E3" w:rsidTr="00DF6FF4">
        <w:tc>
          <w:tcPr>
            <w:cnfStyle w:val="001000000000" w:firstRow="0" w:lastRow="0" w:firstColumn="1" w:lastColumn="0" w:oddVBand="0" w:evenVBand="0" w:oddHBand="0" w:evenHBand="0" w:firstRowFirstColumn="0" w:firstRowLastColumn="0" w:lastRowFirstColumn="0" w:lastRowLastColumn="0"/>
            <w:tcW w:w="2638" w:type="dxa"/>
          </w:tcPr>
          <w:p w:rsidR="004655E3" w:rsidRDefault="004655E3" w:rsidP="00EF5E65">
            <w:r>
              <w:t>Bùi Thị Hồng</w:t>
            </w:r>
          </w:p>
        </w:tc>
        <w:tc>
          <w:tcPr>
            <w:tcW w:w="3205" w:type="dxa"/>
          </w:tcPr>
          <w:p w:rsidR="004655E3" w:rsidRPr="00A040CC" w:rsidRDefault="004655E3" w:rsidP="00EF5E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040CC">
              <w:rPr>
                <w:rFonts w:ascii="Times New Roman" w:hAnsi="Times New Roman" w:cs="Times New Roman"/>
              </w:rPr>
              <w:t>1512188</w:t>
            </w:r>
          </w:p>
        </w:tc>
        <w:tc>
          <w:tcPr>
            <w:tcW w:w="3229" w:type="dxa"/>
          </w:tcPr>
          <w:p w:rsidR="004655E3" w:rsidRDefault="00432B06" w:rsidP="00EF5E65">
            <w:pPr>
              <w:cnfStyle w:val="000000000000" w:firstRow="0" w:lastRow="0" w:firstColumn="0" w:lastColumn="0" w:oddVBand="0" w:evenVBand="0" w:oddHBand="0" w:evenHBand="0" w:firstRowFirstColumn="0" w:firstRowLastColumn="0" w:lastRowFirstColumn="0" w:lastRowLastColumn="0"/>
            </w:pPr>
            <w:r>
              <w:t>Viết báo cáo.</w:t>
            </w:r>
          </w:p>
        </w:tc>
      </w:tr>
      <w:tr w:rsidR="004655E3" w:rsidTr="00DF6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8" w:type="dxa"/>
          </w:tcPr>
          <w:p w:rsidR="004655E3" w:rsidRDefault="004655E3" w:rsidP="00EF5E65">
            <w:r>
              <w:t>Hà Phước Huy</w:t>
            </w:r>
          </w:p>
        </w:tc>
        <w:tc>
          <w:tcPr>
            <w:tcW w:w="3205" w:type="dxa"/>
          </w:tcPr>
          <w:p w:rsidR="004655E3" w:rsidRPr="00A040CC" w:rsidRDefault="004655E3" w:rsidP="00EF5E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40CC">
              <w:rPr>
                <w:rFonts w:ascii="Times New Roman" w:hAnsi="Times New Roman" w:cs="Times New Roman"/>
              </w:rPr>
              <w:t>1512195</w:t>
            </w:r>
          </w:p>
        </w:tc>
        <w:tc>
          <w:tcPr>
            <w:tcW w:w="3229" w:type="dxa"/>
          </w:tcPr>
          <w:p w:rsidR="004655E3" w:rsidRDefault="004655E3" w:rsidP="00EF5E65">
            <w:pPr>
              <w:cnfStyle w:val="000000100000" w:firstRow="0" w:lastRow="0" w:firstColumn="0" w:lastColumn="0" w:oddVBand="0" w:evenVBand="0" w:oddHBand="1" w:evenHBand="0" w:firstRowFirstColumn="0" w:firstRowLastColumn="0" w:lastRowFirstColumn="0" w:lastRowLastColumn="0"/>
            </w:pPr>
            <w:r>
              <w:t>Viết hàm đọc, xuất file.</w:t>
            </w:r>
          </w:p>
          <w:p w:rsidR="004655E3" w:rsidRDefault="004655E3" w:rsidP="00EF5E65">
            <w:pPr>
              <w:cnfStyle w:val="000000100000" w:firstRow="0" w:lastRow="0" w:firstColumn="0" w:lastColumn="0" w:oddVBand="0" w:evenVBand="0" w:oddHBand="1" w:evenHBand="0" w:firstRowFirstColumn="0" w:firstRowLastColumn="0" w:lastRowFirstColumn="0" w:lastRowLastColumn="0"/>
            </w:pPr>
            <w:r>
              <w:t>Tổng hợp các phần, tạo chương trình hoàn chỉnh.</w:t>
            </w:r>
          </w:p>
        </w:tc>
      </w:tr>
    </w:tbl>
    <w:p w:rsidR="00EF5E65" w:rsidRDefault="00EF5E65" w:rsidP="00DE1E55"/>
    <w:p w:rsidR="00593DAE" w:rsidRDefault="004655E3" w:rsidP="00DE598F">
      <w:pPr>
        <w:pStyle w:val="Heading1"/>
        <w:ind w:left="450" w:hanging="450"/>
      </w:pPr>
      <w:bookmarkStart w:id="1" w:name="_Toc481178025"/>
      <w:r w:rsidRPr="004655E3">
        <w:t>Môi trường lập trình</w:t>
      </w:r>
      <w:bookmarkEnd w:id="1"/>
    </w:p>
    <w:p w:rsidR="004655E3" w:rsidRDefault="004655E3" w:rsidP="00EF5E65">
      <w:pPr>
        <w:pStyle w:val="ListParagraph"/>
        <w:numPr>
          <w:ilvl w:val="0"/>
          <w:numId w:val="17"/>
        </w:numPr>
        <w:jc w:val="both"/>
      </w:pPr>
      <w:r>
        <w:t>Ngôn ngữ lập trình: MIPS 32 bit</w:t>
      </w:r>
    </w:p>
    <w:p w:rsidR="00EF5E65" w:rsidRPr="004C30C1" w:rsidRDefault="004655E3" w:rsidP="004C30C1">
      <w:pPr>
        <w:pStyle w:val="ListParagraph"/>
        <w:numPr>
          <w:ilvl w:val="0"/>
          <w:numId w:val="17"/>
        </w:numPr>
        <w:jc w:val="both"/>
      </w:pPr>
      <w:r>
        <w:t xml:space="preserve">Môi trường lập trình: MARS </w:t>
      </w:r>
    </w:p>
    <w:p w:rsidR="00432B06" w:rsidRDefault="00DE598F" w:rsidP="00DE598F">
      <w:pPr>
        <w:pStyle w:val="Heading1"/>
        <w:tabs>
          <w:tab w:val="left" w:pos="270"/>
        </w:tabs>
        <w:ind w:left="360" w:hanging="270"/>
      </w:pPr>
      <w:bookmarkStart w:id="2" w:name="_Toc481178026"/>
      <w:r>
        <w:t>Ý tưởng</w:t>
      </w:r>
      <w:r w:rsidR="004655E3" w:rsidRPr="004655E3">
        <w:t xml:space="preserve"> thiết kế</w:t>
      </w:r>
      <w:bookmarkEnd w:id="2"/>
    </w:p>
    <w:p w:rsidR="00432B06" w:rsidRDefault="00432B06" w:rsidP="00EF5E65">
      <w:pPr>
        <w:pStyle w:val="ListParagraph"/>
        <w:numPr>
          <w:ilvl w:val="0"/>
          <w:numId w:val="20"/>
        </w:numPr>
        <w:ind w:left="284" w:hanging="284"/>
        <w:jc w:val="both"/>
      </w:pPr>
      <w:r>
        <w:t>Selection sort trong những thuật toán sắp xếp đơn giản nhất. Ý tưởng cơ bản của cách sắp xếp này là:</w:t>
      </w:r>
    </w:p>
    <w:p w:rsidR="00432B06" w:rsidRDefault="00432B06" w:rsidP="00EF5E65">
      <w:pPr>
        <w:pStyle w:val="ListParagraph"/>
        <w:numPr>
          <w:ilvl w:val="0"/>
          <w:numId w:val="22"/>
        </w:numPr>
        <w:jc w:val="both"/>
      </w:pPr>
      <w:r>
        <w:t>Lượt đầu tiên, ta chọn phần tử nhất trong mảng từ vị</w:t>
      </w:r>
      <w:r w:rsidR="00CA6587">
        <w:t xml:space="preserve"> trí 0</w:t>
      </w:r>
      <w:r>
        <w:t xml:space="preserve"> đến cuối mảng và đổi giá trị của phần tử nhỏ nhất với phần tử ở vị trí đầu tiên (vị</w:t>
      </w:r>
      <w:r w:rsidR="00CA6587">
        <w:t xml:space="preserve"> trí 0</w:t>
      </w:r>
      <w:r>
        <w:t>)</w:t>
      </w:r>
      <w:r w:rsidR="00CA6587">
        <w:t>.</w:t>
      </w:r>
    </w:p>
    <w:p w:rsidR="00CA6587" w:rsidRDefault="00CA6587" w:rsidP="00EF5E65">
      <w:pPr>
        <w:pStyle w:val="ListParagraph"/>
        <w:numPr>
          <w:ilvl w:val="0"/>
          <w:numId w:val="22"/>
        </w:numPr>
        <w:jc w:val="both"/>
      </w:pPr>
      <w:r>
        <w:t>Ở lượt thứ hai, ta chọn phần tử nhỏ nhất ở vị trí 1 đến cuối mảng, đổi giá trị phần tử nhỏ nhất với phần tử ở vị trí số 1.</w:t>
      </w:r>
    </w:p>
    <w:p w:rsidR="00CA6587" w:rsidRDefault="00CA6587" w:rsidP="00EF5E65">
      <w:pPr>
        <w:pStyle w:val="ListParagraph"/>
        <w:numPr>
          <w:ilvl w:val="0"/>
          <w:numId w:val="22"/>
        </w:numPr>
        <w:jc w:val="both"/>
      </w:pPr>
      <w:r>
        <w:t>...</w:t>
      </w:r>
    </w:p>
    <w:p w:rsidR="00CA6587" w:rsidRDefault="00CA6587" w:rsidP="00EF5E65">
      <w:pPr>
        <w:pStyle w:val="ListParagraph"/>
        <w:numPr>
          <w:ilvl w:val="0"/>
          <w:numId w:val="22"/>
        </w:numPr>
        <w:jc w:val="both"/>
      </w:pPr>
      <w:r>
        <w:t>Ta tiến hành lặp lại thao tác cho đến hết mảng.</w:t>
      </w:r>
    </w:p>
    <w:p w:rsidR="00731C0A" w:rsidRDefault="00731C0A" w:rsidP="00731C0A">
      <w:pPr>
        <w:pStyle w:val="ListParagraph"/>
        <w:ind w:left="1004"/>
        <w:jc w:val="both"/>
      </w:pPr>
    </w:p>
    <w:p w:rsidR="00CA6587" w:rsidRDefault="00CA6587" w:rsidP="00731C0A">
      <w:pPr>
        <w:pStyle w:val="ListParagraph"/>
        <w:numPr>
          <w:ilvl w:val="0"/>
          <w:numId w:val="20"/>
        </w:numPr>
        <w:spacing w:after="360"/>
        <w:ind w:left="288" w:hanging="288"/>
        <w:jc w:val="both"/>
      </w:pPr>
      <w:r>
        <w:t>Xét mảng a[0...n]. Ta thấy dãy con chỉ gồm một phần tử a[0] có thể coi là một dãy đã sắp xếp rồi. Xét thêm a[1], ta so sánh giữa a[0] và a[1], nếu thấy a[1]&lt;a[0] thì ta chèn nó trước a[0]. Đối với a[2], ta chỉ dãy gồm a[0],a[1] đã được sắp xếp, ta tìm cách chèn a[2] sao cho phù hợp nhất để được thứ tự sắp xếp. Nói một cách tổng quát ta xếp mảng a[0...i] trong điều kiện mảng a[0...i-1] đã được sắp xếp rồi, bằng cách chèn a[i] vào chị trí đúng, để được toàn bộ mảng được sắp xếp phù hợp.</w:t>
      </w:r>
    </w:p>
    <w:p w:rsidR="00731C0A" w:rsidRDefault="00731C0A" w:rsidP="00731C0A">
      <w:pPr>
        <w:pStyle w:val="ListParagraph"/>
        <w:spacing w:after="360"/>
        <w:ind w:left="288"/>
        <w:jc w:val="both"/>
      </w:pPr>
    </w:p>
    <w:p w:rsidR="00CA6587" w:rsidRPr="00432B06" w:rsidRDefault="00CA6587" w:rsidP="00EF5E65">
      <w:pPr>
        <w:pStyle w:val="ListParagraph"/>
        <w:numPr>
          <w:ilvl w:val="0"/>
          <w:numId w:val="20"/>
        </w:numPr>
        <w:ind w:left="284" w:hanging="284"/>
        <w:jc w:val="both"/>
      </w:pPr>
      <w:r>
        <w:t>Các thao tác với file, trong MIPS dữ liệu được đọc từ file được lưu dưới dạng chuỗ</w:t>
      </w:r>
      <w:r w:rsidR="00EF5E65">
        <w:t>i vì vậy muốn sắp xếp được cần phải đọc từng ký tự, rồi chuyển các ký tự này số nguyên lưu vào mảng, lúc này mới thực hiện tính toán được. Khi ghi kết quả ra file, cũng cần chuyển các số nguyên ở mảng đã được sắp xếp thành ký tự rồi mới lưu sang file.</w:t>
      </w:r>
    </w:p>
    <w:p w:rsidR="00EF5E65" w:rsidRDefault="00EF5E65" w:rsidP="00DE1E55"/>
    <w:p w:rsidR="00DE1E55" w:rsidRDefault="00DE1E55" w:rsidP="00DE1E55"/>
    <w:p w:rsidR="00DE1E55" w:rsidRDefault="00DE1E55" w:rsidP="00DE1E55"/>
    <w:p w:rsidR="00DE1E55" w:rsidRDefault="00DE1E55" w:rsidP="00DE1E55">
      <w:pPr>
        <w:spacing w:after="0"/>
      </w:pPr>
    </w:p>
    <w:p w:rsidR="004655E3" w:rsidRDefault="00EF5E65" w:rsidP="00DE598F">
      <w:pPr>
        <w:pStyle w:val="Heading1"/>
        <w:tabs>
          <w:tab w:val="left" w:pos="270"/>
        </w:tabs>
        <w:spacing w:before="0" w:after="0"/>
        <w:ind w:left="360" w:hanging="270"/>
      </w:pPr>
      <w:bookmarkStart w:id="3" w:name="_Toc481178027"/>
      <w:r>
        <w:t>Quá trình thực hiện</w:t>
      </w:r>
      <w:bookmarkEnd w:id="3"/>
    </w:p>
    <w:p w:rsidR="00EF5E65" w:rsidRDefault="00EF5E65" w:rsidP="00EF5E65">
      <w:pPr>
        <w:pStyle w:val="ListParagraph"/>
        <w:numPr>
          <w:ilvl w:val="0"/>
          <w:numId w:val="23"/>
        </w:numPr>
        <w:ind w:left="426"/>
      </w:pPr>
      <w:r>
        <w:t>Đầu tiên, viết hai thuật toán sắp xếp là Selection Sort và Insertion Sort:</w:t>
      </w:r>
    </w:p>
    <w:p w:rsidR="00EF5E65" w:rsidRDefault="00EF5E65" w:rsidP="00EF5E65">
      <w:pPr>
        <w:pStyle w:val="ListParagraph"/>
        <w:numPr>
          <w:ilvl w:val="0"/>
          <w:numId w:val="24"/>
        </w:numPr>
      </w:pPr>
      <w:r>
        <w:t>Tìm hiểu ý tưởng của hai thuật toán.</w:t>
      </w:r>
    </w:p>
    <w:p w:rsidR="00EF5E65" w:rsidRDefault="00EF5E65" w:rsidP="00EF5E65">
      <w:pPr>
        <w:pStyle w:val="ListParagraph"/>
        <w:numPr>
          <w:ilvl w:val="0"/>
          <w:numId w:val="24"/>
        </w:numPr>
      </w:pPr>
      <w:r>
        <w:t>Thực hiện ý tưởng đó bằng C++</w:t>
      </w:r>
    </w:p>
    <w:p w:rsidR="00EF5E65" w:rsidRDefault="00EF5E65" w:rsidP="00EF5E65">
      <w:pPr>
        <w:pStyle w:val="ListParagraph"/>
        <w:numPr>
          <w:ilvl w:val="0"/>
          <w:numId w:val="24"/>
        </w:numPr>
      </w:pPr>
      <w:r>
        <w:t>Dựa trên các file demo và các nguồn tham khảo để thực hiện chuyển từ ngôn ngữ C++ sang MIPS.</w:t>
      </w:r>
    </w:p>
    <w:p w:rsidR="00EF5E65" w:rsidRDefault="00FD2400" w:rsidP="00EF5E65">
      <w:pPr>
        <w:pStyle w:val="ListParagraph"/>
        <w:numPr>
          <w:ilvl w:val="0"/>
          <w:numId w:val="24"/>
        </w:numPr>
      </w:pPr>
      <w:r>
        <w:t>Kết hợp hai hàm sắp xếp viết được với file Mang.asm của thầy để tiến hành nhập dữ liệu, nhập dữ liệu và quan sát kết quả, kiểm tra tính đúng sai, cách vận hành của hai thuật toán sắp xếp được yêu cầu.</w:t>
      </w:r>
    </w:p>
    <w:p w:rsidR="00FD2400" w:rsidRDefault="00FD2400" w:rsidP="00FD2400">
      <w:pPr>
        <w:pStyle w:val="ListParagraph"/>
        <w:numPr>
          <w:ilvl w:val="0"/>
          <w:numId w:val="23"/>
        </w:numPr>
        <w:ind w:left="426"/>
      </w:pPr>
      <w:r>
        <w:t>Viết hàm đọ</w:t>
      </w:r>
      <w:r w:rsidR="00045BE4">
        <w:t>c, xuất file:</w:t>
      </w:r>
    </w:p>
    <w:p w:rsidR="006C7727" w:rsidRDefault="006C7727" w:rsidP="006C7727">
      <w:pPr>
        <w:pStyle w:val="ListParagraph"/>
        <w:numPr>
          <w:ilvl w:val="0"/>
          <w:numId w:val="31"/>
        </w:numPr>
      </w:pPr>
      <w:r>
        <w:t>Mở, đọc, ghi, đóng file với syscall</w:t>
      </w:r>
    </w:p>
    <w:tbl>
      <w:tblPr>
        <w:tblStyle w:val="TableGrid"/>
        <w:tblW w:w="8832" w:type="dxa"/>
        <w:jc w:val="center"/>
        <w:tblLook w:val="04A0" w:firstRow="1" w:lastRow="0" w:firstColumn="1" w:lastColumn="0" w:noHBand="0" w:noVBand="1"/>
      </w:tblPr>
      <w:tblGrid>
        <w:gridCol w:w="1884"/>
        <w:gridCol w:w="796"/>
        <w:gridCol w:w="3495"/>
        <w:gridCol w:w="2657"/>
      </w:tblGrid>
      <w:tr w:rsidR="00045BE4" w:rsidTr="00045BE4">
        <w:trPr>
          <w:trHeight w:val="739"/>
          <w:jc w:val="center"/>
        </w:trPr>
        <w:tc>
          <w:tcPr>
            <w:tcW w:w="1884" w:type="dxa"/>
          </w:tcPr>
          <w:p w:rsidR="00045BE4" w:rsidRDefault="00045BE4" w:rsidP="00B52DD0">
            <w:r>
              <w:t>Service</w:t>
            </w:r>
          </w:p>
        </w:tc>
        <w:tc>
          <w:tcPr>
            <w:tcW w:w="796" w:type="dxa"/>
          </w:tcPr>
          <w:p w:rsidR="00045BE4" w:rsidRDefault="00045BE4" w:rsidP="00B52DD0">
            <w:r>
              <w:t>Mã trong $v0</w:t>
            </w:r>
          </w:p>
        </w:tc>
        <w:tc>
          <w:tcPr>
            <w:tcW w:w="3495" w:type="dxa"/>
          </w:tcPr>
          <w:p w:rsidR="00045BE4" w:rsidRDefault="00045BE4" w:rsidP="00B52DD0">
            <w:r>
              <w:t>Tham số</w:t>
            </w:r>
          </w:p>
        </w:tc>
        <w:tc>
          <w:tcPr>
            <w:tcW w:w="2657" w:type="dxa"/>
          </w:tcPr>
          <w:p w:rsidR="00045BE4" w:rsidRDefault="00045BE4" w:rsidP="00B52DD0">
            <w:r>
              <w:t>Kết quả</w:t>
            </w:r>
          </w:p>
        </w:tc>
      </w:tr>
      <w:tr w:rsidR="00045BE4" w:rsidTr="00045BE4">
        <w:trPr>
          <w:trHeight w:val="479"/>
          <w:jc w:val="center"/>
        </w:trPr>
        <w:tc>
          <w:tcPr>
            <w:tcW w:w="1884" w:type="dxa"/>
          </w:tcPr>
          <w:p w:rsidR="00045BE4" w:rsidRDefault="00045BE4" w:rsidP="00B52DD0">
            <w:r>
              <w:t>Mở (open) file</w:t>
            </w:r>
          </w:p>
        </w:tc>
        <w:tc>
          <w:tcPr>
            <w:tcW w:w="796" w:type="dxa"/>
          </w:tcPr>
          <w:p w:rsidR="00045BE4" w:rsidRDefault="00045BE4" w:rsidP="00B52DD0">
            <w:r>
              <w:t>13</w:t>
            </w:r>
          </w:p>
        </w:tc>
        <w:tc>
          <w:tcPr>
            <w:tcW w:w="3495" w:type="dxa"/>
          </w:tcPr>
          <w:p w:rsidR="00045BE4" w:rsidRDefault="00045BE4" w:rsidP="00B52DD0">
            <w:r>
              <w:t>$a0 = địa chỉ chuỗi chứa tên file</w:t>
            </w:r>
          </w:p>
          <w:p w:rsidR="00045BE4" w:rsidRDefault="00045BE4" w:rsidP="00B52DD0">
            <w:r>
              <w:t>$a1 = flags (0: đọc, 1: ghi)</w:t>
            </w:r>
          </w:p>
        </w:tc>
        <w:tc>
          <w:tcPr>
            <w:tcW w:w="2657" w:type="dxa"/>
          </w:tcPr>
          <w:p w:rsidR="00045BE4" w:rsidRDefault="00045BE4" w:rsidP="00B52DD0">
            <w:r>
              <w:t>$v0 chứa file decriptor</w:t>
            </w:r>
          </w:p>
        </w:tc>
      </w:tr>
      <w:tr w:rsidR="00045BE4" w:rsidTr="00045BE4">
        <w:trPr>
          <w:trHeight w:val="725"/>
          <w:jc w:val="center"/>
        </w:trPr>
        <w:tc>
          <w:tcPr>
            <w:tcW w:w="1884" w:type="dxa"/>
          </w:tcPr>
          <w:p w:rsidR="00045BE4" w:rsidRDefault="00045BE4" w:rsidP="00B52DD0">
            <w:r>
              <w:t>Đọc (read) file</w:t>
            </w:r>
          </w:p>
        </w:tc>
        <w:tc>
          <w:tcPr>
            <w:tcW w:w="796" w:type="dxa"/>
          </w:tcPr>
          <w:p w:rsidR="00045BE4" w:rsidRDefault="00045BE4" w:rsidP="00B52DD0">
            <w:r>
              <w:t>14</w:t>
            </w:r>
          </w:p>
        </w:tc>
        <w:tc>
          <w:tcPr>
            <w:tcW w:w="3495" w:type="dxa"/>
          </w:tcPr>
          <w:p w:rsidR="00045BE4" w:rsidRDefault="00045BE4" w:rsidP="00B52DD0">
            <w:r>
              <w:t>$a0 = file descriptor</w:t>
            </w:r>
          </w:p>
          <w:p w:rsidR="00045BE4" w:rsidRDefault="00045BE4" w:rsidP="00B52DD0">
            <w:r>
              <w:t>$a1 = địa chỉ của buffer</w:t>
            </w:r>
          </w:p>
          <w:p w:rsidR="00045BE4" w:rsidRDefault="00045BE4" w:rsidP="00B52DD0">
            <w:r>
              <w:t>$a2 = số kí tự lớn nhất đễ đọc</w:t>
            </w:r>
          </w:p>
        </w:tc>
        <w:tc>
          <w:tcPr>
            <w:tcW w:w="2657" w:type="dxa"/>
          </w:tcPr>
          <w:p w:rsidR="00045BE4" w:rsidRDefault="00045BE4" w:rsidP="00B52DD0">
            <w:r>
              <w:t>$v0 chứa số kí tự đã đọc</w:t>
            </w:r>
          </w:p>
        </w:tc>
      </w:tr>
      <w:tr w:rsidR="00045BE4" w:rsidTr="00045BE4">
        <w:trPr>
          <w:trHeight w:val="739"/>
          <w:jc w:val="center"/>
        </w:trPr>
        <w:tc>
          <w:tcPr>
            <w:tcW w:w="1884" w:type="dxa"/>
          </w:tcPr>
          <w:p w:rsidR="00045BE4" w:rsidRDefault="00045BE4" w:rsidP="00B52DD0">
            <w:r>
              <w:t>Ghi (write) file</w:t>
            </w:r>
          </w:p>
        </w:tc>
        <w:tc>
          <w:tcPr>
            <w:tcW w:w="796" w:type="dxa"/>
          </w:tcPr>
          <w:p w:rsidR="00045BE4" w:rsidRDefault="00045BE4" w:rsidP="00B52DD0">
            <w:r>
              <w:t>15</w:t>
            </w:r>
          </w:p>
        </w:tc>
        <w:tc>
          <w:tcPr>
            <w:tcW w:w="3495" w:type="dxa"/>
          </w:tcPr>
          <w:p w:rsidR="00045BE4" w:rsidRDefault="00045BE4" w:rsidP="00B52DD0">
            <w:r>
              <w:t>$a0 = file descriptor</w:t>
            </w:r>
          </w:p>
          <w:p w:rsidR="00045BE4" w:rsidRDefault="00045BE4" w:rsidP="00B52DD0">
            <w:r>
              <w:t>$a1 = địa chỉ của buffer</w:t>
            </w:r>
          </w:p>
          <w:p w:rsidR="00045BE4" w:rsidRDefault="00045BE4" w:rsidP="00B52DD0">
            <w:r>
              <w:t>$a2 = số kí tự cần ghi</w:t>
            </w:r>
          </w:p>
        </w:tc>
        <w:tc>
          <w:tcPr>
            <w:tcW w:w="2657" w:type="dxa"/>
          </w:tcPr>
          <w:p w:rsidR="00045BE4" w:rsidRDefault="00045BE4" w:rsidP="00B52DD0">
            <w:r>
              <w:t>$v0 chứa số kí tự đã ghi</w:t>
            </w:r>
          </w:p>
        </w:tc>
      </w:tr>
      <w:tr w:rsidR="00045BE4" w:rsidTr="00045BE4">
        <w:trPr>
          <w:trHeight w:val="246"/>
          <w:jc w:val="center"/>
        </w:trPr>
        <w:tc>
          <w:tcPr>
            <w:tcW w:w="1884" w:type="dxa"/>
          </w:tcPr>
          <w:p w:rsidR="00045BE4" w:rsidRDefault="00045BE4" w:rsidP="00B52DD0">
            <w:r>
              <w:t>Đóng (close) file</w:t>
            </w:r>
          </w:p>
        </w:tc>
        <w:tc>
          <w:tcPr>
            <w:tcW w:w="796" w:type="dxa"/>
          </w:tcPr>
          <w:p w:rsidR="00045BE4" w:rsidRDefault="00045BE4" w:rsidP="00B52DD0">
            <w:r>
              <w:t>16</w:t>
            </w:r>
          </w:p>
        </w:tc>
        <w:tc>
          <w:tcPr>
            <w:tcW w:w="3495" w:type="dxa"/>
          </w:tcPr>
          <w:p w:rsidR="00045BE4" w:rsidRDefault="00045BE4" w:rsidP="00B52DD0">
            <w:r>
              <w:t>$a0 = file descriptor</w:t>
            </w:r>
          </w:p>
        </w:tc>
        <w:tc>
          <w:tcPr>
            <w:tcW w:w="2657" w:type="dxa"/>
          </w:tcPr>
          <w:p w:rsidR="00045BE4" w:rsidRDefault="00045BE4" w:rsidP="00B52DD0"/>
        </w:tc>
      </w:tr>
    </w:tbl>
    <w:p w:rsidR="006C7727" w:rsidRDefault="00A040CC" w:rsidP="003A68EE">
      <w:pPr>
        <w:tabs>
          <w:tab w:val="left" w:pos="540"/>
        </w:tabs>
        <w:ind w:left="180" w:firstLine="360"/>
        <w:jc w:val="both"/>
      </w:pPr>
      <w:r>
        <w:t>-Với MIPS, việc đọc và ghi file chỉ hỗ trợ đọc và ghi kí tự(chuỗi). Vì thế, để đọc được số nguyên từ file, ta cần tách từng</w:t>
      </w:r>
      <w:r w:rsidR="006C7727">
        <w:t xml:space="preserve"> chuỗi</w:t>
      </w:r>
      <w:r>
        <w:t xml:space="preserve"> số nguyên từ chuỗi đã đọc ra từ file và chuyển chúng thành số nguyên. Ngược lại, ta cũng cần chuy</w:t>
      </w:r>
      <w:r w:rsidR="009006F3">
        <w:t>ể</w:t>
      </w:r>
      <w:r>
        <w:t>n các số nguyên thành chuỗi kí tự</w:t>
      </w:r>
      <w:r w:rsidR="009006F3">
        <w:t xml:space="preserve"> và</w:t>
      </w:r>
      <w:r>
        <w:t xml:space="preserve"> in ra file.</w:t>
      </w:r>
    </w:p>
    <w:p w:rsidR="006C7727" w:rsidRPr="006C7727" w:rsidRDefault="006C7727" w:rsidP="003A68EE">
      <w:pPr>
        <w:tabs>
          <w:tab w:val="left" w:pos="540"/>
        </w:tabs>
        <w:ind w:left="180" w:firstLine="360"/>
        <w:jc w:val="both"/>
        <w:rPr>
          <w:rFonts w:ascii="Times New Roman" w:hAnsi="Times New Roman" w:cs="Times New Roman"/>
        </w:rPr>
      </w:pPr>
      <w:r w:rsidRPr="006C7727">
        <w:rPr>
          <w:rFonts w:ascii="Wingdings" w:hAnsi="Wingdings"/>
          <w:sz w:val="28"/>
          <w:szCs w:val="28"/>
        </w:rPr>
        <w:sym w:font="Wingdings" w:char="F0F0"/>
      </w:r>
      <w:r w:rsidRPr="006C7727">
        <w:rPr>
          <w:rFonts w:ascii="Times New Roman" w:hAnsi="Times New Roman" w:cs="Times New Roman"/>
        </w:rPr>
        <w:t>Cần viết lại</w:t>
      </w:r>
      <w:r w:rsidR="00BE6685">
        <w:rPr>
          <w:rFonts w:ascii="Times New Roman" w:hAnsi="Times New Roman" w:cs="Times New Roman"/>
        </w:rPr>
        <w:t xml:space="preserve"> h</w:t>
      </w:r>
      <w:bookmarkStart w:id="4" w:name="_GoBack"/>
      <w:bookmarkEnd w:id="4"/>
      <w:r w:rsidR="00BE6685">
        <w:rPr>
          <w:rFonts w:ascii="Times New Roman" w:hAnsi="Times New Roman" w:cs="Times New Roman"/>
        </w:rPr>
        <w:t xml:space="preserve">àm </w:t>
      </w:r>
      <w:r w:rsidR="00BE6685" w:rsidRPr="008B6BAE">
        <w:rPr>
          <w:rFonts w:ascii="Times New Roman" w:hAnsi="Times New Roman" w:cs="Times New Roman"/>
          <w:b/>
          <w:sz w:val="32"/>
          <w:szCs w:val="32"/>
        </w:rPr>
        <w:t>stoi</w:t>
      </w:r>
      <w:r w:rsidR="00BE6685">
        <w:rPr>
          <w:rFonts w:ascii="Times New Roman" w:hAnsi="Times New Roman" w:cs="Times New Roman"/>
        </w:rPr>
        <w:t xml:space="preserve"> giúp</w:t>
      </w:r>
      <w:r>
        <w:rPr>
          <w:rFonts w:ascii="Times New Roman" w:hAnsi="Times New Roman" w:cs="Times New Roman"/>
        </w:rPr>
        <w:t xml:space="preserve"> chuyển </w:t>
      </w:r>
      <w:r w:rsidR="00BE6685">
        <w:t xml:space="preserve">chuỗi số nguyên thành số nguyên để lưu vào mảng arr. Song song đó, ta cũng cần viết lại hàm </w:t>
      </w:r>
      <w:r w:rsidR="00BE6685" w:rsidRPr="008B6BAE">
        <w:rPr>
          <w:b/>
          <w:sz w:val="32"/>
          <w:szCs w:val="32"/>
        </w:rPr>
        <w:t>to_string</w:t>
      </w:r>
      <w:r w:rsidR="00BE6685">
        <w:t xml:space="preserve"> giúp chuyển các số nguyên từ mảng arr thành chuỗi các số nguyên và ghi vào buffer sau đó dùng buffer ghi vào file output.</w:t>
      </w:r>
    </w:p>
    <w:p w:rsidR="006C7727" w:rsidRDefault="003A68EE" w:rsidP="006C7727">
      <w:pPr>
        <w:pStyle w:val="ListParagraph"/>
        <w:numPr>
          <w:ilvl w:val="0"/>
          <w:numId w:val="31"/>
        </w:numPr>
        <w:tabs>
          <w:tab w:val="left" w:pos="540"/>
        </w:tabs>
        <w:jc w:val="both"/>
      </w:pPr>
      <w:r>
        <w:t>Hàm stoi (chuyển toàn bộ chuỗi thành các phần tử int của mảng)</w:t>
      </w:r>
    </w:p>
    <w:p w:rsidR="00BE6685" w:rsidRDefault="00765B04" w:rsidP="00BE6685">
      <w:pPr>
        <w:tabs>
          <w:tab w:val="left" w:pos="540"/>
        </w:tabs>
        <w:jc w:val="both"/>
      </w:pPr>
      <w:r>
        <w:pict>
          <v:shape id="_x0000_s1037" type="#_x0000_t202" style="width:466.95pt;height:167.0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37">
              <w:txbxContent>
                <w:p w:rsidR="008532FF" w:rsidRDefault="008532FF" w:rsidP="003A68EE">
                  <w:pPr>
                    <w:shd w:val="clear" w:color="auto" w:fill="FFFFFF"/>
                    <w:spacing w:before="0" w:after="0"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 xml:space="preserve">int </w:t>
                  </w:r>
                  <w:r>
                    <w:rPr>
                      <w:rFonts w:ascii="Consolas" w:eastAsia="Times New Roman" w:hAnsi="Consolas" w:cs="Times New Roman"/>
                      <w:color w:val="000000"/>
                      <w:sz w:val="21"/>
                      <w:szCs w:val="21"/>
                    </w:rPr>
                    <w:t>j = 0;</w:t>
                  </w:r>
                </w:p>
                <w:p w:rsidR="008532FF" w:rsidRDefault="008532FF" w:rsidP="003A68EE">
                  <w:pPr>
                    <w:shd w:val="clear" w:color="auto" w:fill="FFFFFF"/>
                    <w:spacing w:before="0" w:after="0" w:line="285" w:lineRule="atLeast"/>
                    <w:rPr>
                      <w:rFonts w:ascii="Consolas" w:eastAsia="Times New Roman" w:hAnsi="Consolas" w:cs="Times New Roman"/>
                      <w:color w:val="000000"/>
                      <w:sz w:val="21"/>
                      <w:szCs w:val="21"/>
                    </w:rPr>
                  </w:pPr>
                  <w:r w:rsidRPr="004D5393">
                    <w:rPr>
                      <w:rFonts w:ascii="Consolas" w:eastAsia="Times New Roman" w:hAnsi="Consolas" w:cs="Times New Roman"/>
                      <w:color w:val="0000FF"/>
                      <w:sz w:val="21"/>
                      <w:szCs w:val="21"/>
                    </w:rPr>
                    <w:t>for</w:t>
                  </w:r>
                  <w:r w:rsidRPr="004D5393">
                    <w:rPr>
                      <w:rFonts w:ascii="Consolas" w:eastAsia="Times New Roman" w:hAnsi="Consolas" w:cs="Times New Roman"/>
                      <w:color w:val="000000"/>
                      <w:sz w:val="21"/>
                      <w:szCs w:val="21"/>
                    </w:rPr>
                    <w:t xml:space="preserve"> (</w:t>
                  </w:r>
                  <w:r w:rsidRPr="004D5393">
                    <w:rPr>
                      <w:rFonts w:ascii="Consolas" w:eastAsia="Times New Roman" w:hAnsi="Consolas" w:cs="Times New Roman"/>
                      <w:color w:val="0000FF"/>
                      <w:sz w:val="21"/>
                      <w:szCs w:val="21"/>
                    </w:rPr>
                    <w:t>int</w:t>
                  </w:r>
                  <w:r w:rsidRPr="004D5393">
                    <w:rPr>
                      <w:rFonts w:ascii="Consolas" w:eastAsia="Times New Roman" w:hAnsi="Consolas" w:cs="Times New Roman"/>
                      <w:color w:val="000000"/>
                      <w:sz w:val="21"/>
                      <w:szCs w:val="21"/>
                    </w:rPr>
                    <w:t xml:space="preserve"> i = </w:t>
                  </w:r>
                  <w:r w:rsidRPr="004D5393">
                    <w:rPr>
                      <w:rFonts w:ascii="Consolas" w:eastAsia="Times New Roman" w:hAnsi="Consolas" w:cs="Times New Roman"/>
                      <w:color w:val="09885A"/>
                      <w:sz w:val="21"/>
                      <w:szCs w:val="21"/>
                    </w:rPr>
                    <w:t>0</w:t>
                  </w:r>
                  <w:r w:rsidRPr="004D5393">
                    <w:rPr>
                      <w:rFonts w:ascii="Consolas" w:eastAsia="Times New Roman" w:hAnsi="Consolas" w:cs="Times New Roman"/>
                      <w:color w:val="000000"/>
                      <w:sz w:val="21"/>
                      <w:szCs w:val="21"/>
                    </w:rPr>
                    <w:t>; i &lt; n; i++){</w:t>
                  </w:r>
                </w:p>
                <w:p w:rsidR="008532FF" w:rsidRDefault="008532FF" w:rsidP="003A68EE">
                  <w:pPr>
                    <w:shd w:val="clear" w:color="auto" w:fill="FFFFFF"/>
                    <w:spacing w:before="0"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r w:rsidRPr="004D5393">
                    <w:rPr>
                      <w:rFonts w:ascii="Consolas" w:eastAsia="Times New Roman" w:hAnsi="Consolas" w:cs="Times New Roman"/>
                      <w:color w:val="0000FF"/>
                      <w:sz w:val="21"/>
                      <w:szCs w:val="21"/>
                    </w:rPr>
                    <w:t>int</w:t>
                  </w:r>
                  <w:r w:rsidRPr="004D5393">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tmp = 0;</w:t>
                  </w:r>
                </w:p>
                <w:p w:rsidR="00731C0A" w:rsidRPr="008C68BE" w:rsidRDefault="00731C0A" w:rsidP="008532FF">
                  <w:pPr>
                    <w:shd w:val="clear" w:color="auto" w:fill="FFFFFF"/>
                    <w:spacing w:before="0" w:after="0" w:line="285" w:lineRule="atLeast"/>
                    <w:ind w:left="720"/>
                    <w:rPr>
                      <w:rFonts w:ascii="Consolas" w:eastAsia="Times New Roman" w:hAnsi="Consolas" w:cs="Times New Roman"/>
                      <w:color w:val="000000"/>
                      <w:sz w:val="21"/>
                      <w:szCs w:val="21"/>
                    </w:rPr>
                  </w:pPr>
                  <w:r w:rsidRPr="008C68BE">
                    <w:rPr>
                      <w:rFonts w:ascii="Consolas" w:eastAsia="Times New Roman" w:hAnsi="Consolas" w:cs="Times New Roman"/>
                      <w:color w:val="0000FF"/>
                      <w:sz w:val="21"/>
                      <w:szCs w:val="21"/>
                    </w:rPr>
                    <w:t>while</w:t>
                  </w:r>
                  <w:r w:rsidR="008532FF">
                    <w:rPr>
                      <w:rFonts w:ascii="Consolas" w:eastAsia="Times New Roman" w:hAnsi="Consolas" w:cs="Times New Roman"/>
                      <w:color w:val="000000"/>
                      <w:sz w:val="21"/>
                      <w:szCs w:val="21"/>
                    </w:rPr>
                    <w:t xml:space="preserve"> (str[j</w:t>
                  </w:r>
                  <w:r>
                    <w:rPr>
                      <w:rFonts w:ascii="Consolas" w:eastAsia="Times New Roman" w:hAnsi="Consolas" w:cs="Times New Roman"/>
                      <w:color w:val="000000"/>
                      <w:sz w:val="21"/>
                      <w:szCs w:val="21"/>
                    </w:rPr>
                    <w:t>] &gt;=</w:t>
                  </w:r>
                  <w:r w:rsidRPr="008C68BE">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'0</w:t>
                  </w:r>
                  <w:r w:rsidRPr="008C68BE">
                    <w:rPr>
                      <w:rFonts w:ascii="Consolas" w:eastAsia="Times New Roman" w:hAnsi="Consolas" w:cs="Times New Roman"/>
                      <w:color w:val="A31515"/>
                      <w:sz w:val="21"/>
                      <w:szCs w:val="21"/>
                    </w:rPr>
                    <w:t>'</w:t>
                  </w:r>
                  <w:r w:rsidR="008532FF">
                    <w:rPr>
                      <w:rFonts w:ascii="Consolas" w:eastAsia="Times New Roman" w:hAnsi="Consolas" w:cs="Times New Roman"/>
                      <w:color w:val="000000"/>
                      <w:sz w:val="21"/>
                      <w:szCs w:val="21"/>
                    </w:rPr>
                    <w:t xml:space="preserve"> &amp;&amp; str[j</w:t>
                  </w:r>
                  <w:r>
                    <w:rPr>
                      <w:rFonts w:ascii="Consolas" w:eastAsia="Times New Roman" w:hAnsi="Consolas" w:cs="Times New Roman"/>
                      <w:color w:val="000000"/>
                      <w:sz w:val="21"/>
                      <w:szCs w:val="21"/>
                    </w:rPr>
                    <w:t>] &lt;</w:t>
                  </w:r>
                  <w:r w:rsidRPr="008C68BE">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'9</w:t>
                  </w:r>
                  <w:r w:rsidRPr="008C68BE">
                    <w:rPr>
                      <w:rFonts w:ascii="Consolas" w:eastAsia="Times New Roman" w:hAnsi="Consolas" w:cs="Times New Roman"/>
                      <w:color w:val="A31515"/>
                      <w:sz w:val="21"/>
                      <w:szCs w:val="21"/>
                    </w:rPr>
                    <w:t>'</w:t>
                  </w:r>
                  <w:r w:rsidRPr="008C68BE">
                    <w:rPr>
                      <w:rFonts w:ascii="Consolas" w:eastAsia="Times New Roman" w:hAnsi="Consolas" w:cs="Times New Roman"/>
                      <w:color w:val="000000"/>
                      <w:sz w:val="21"/>
                      <w:szCs w:val="21"/>
                    </w:rPr>
                    <w:t>)</w:t>
                  </w:r>
                </w:p>
                <w:p w:rsidR="008532FF" w:rsidRDefault="00731C0A" w:rsidP="008532FF">
                  <w:pPr>
                    <w:shd w:val="clear" w:color="auto" w:fill="FFFFFF"/>
                    <w:spacing w:before="0" w:after="0" w:line="285" w:lineRule="atLeast"/>
                    <w:ind w:left="720"/>
                    <w:rPr>
                      <w:rFonts w:ascii="Consolas" w:eastAsia="Times New Roman" w:hAnsi="Consolas" w:cs="Times New Roman"/>
                      <w:color w:val="000000"/>
                      <w:sz w:val="21"/>
                      <w:szCs w:val="21"/>
                    </w:rPr>
                  </w:pPr>
                  <w:r w:rsidRPr="008C68BE">
                    <w:rPr>
                      <w:rFonts w:ascii="Consolas" w:eastAsia="Times New Roman" w:hAnsi="Consolas" w:cs="Times New Roman"/>
                      <w:color w:val="000000"/>
                      <w:sz w:val="21"/>
                      <w:szCs w:val="21"/>
                    </w:rPr>
                    <w:t>{</w:t>
                  </w:r>
                </w:p>
                <w:p w:rsidR="00731C0A" w:rsidRPr="008C68BE" w:rsidRDefault="008532FF" w:rsidP="008532FF">
                  <w:pPr>
                    <w:shd w:val="clear" w:color="auto" w:fill="FFFFFF"/>
                    <w:spacing w:before="0"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temp</w:t>
                  </w:r>
                  <w:r w:rsidR="00731C0A" w:rsidRPr="008C68BE">
                    <w:rPr>
                      <w:rFonts w:ascii="Consolas" w:eastAsia="Times New Roman" w:hAnsi="Consolas" w:cs="Times New Roman"/>
                      <w:color w:val="000000"/>
                      <w:sz w:val="21"/>
                      <w:szCs w:val="21"/>
                    </w:rPr>
                    <w:t xml:space="preserve"> *= </w:t>
                  </w:r>
                  <w:r w:rsidR="00731C0A" w:rsidRPr="008C68BE">
                    <w:rPr>
                      <w:rFonts w:ascii="Consolas" w:eastAsia="Times New Roman" w:hAnsi="Consolas" w:cs="Times New Roman"/>
                      <w:color w:val="09885A"/>
                      <w:sz w:val="21"/>
                      <w:szCs w:val="21"/>
                    </w:rPr>
                    <w:t>10</w:t>
                  </w:r>
                  <w:r w:rsidR="00731C0A" w:rsidRPr="008C68BE">
                    <w:rPr>
                      <w:rFonts w:ascii="Consolas" w:eastAsia="Times New Roman" w:hAnsi="Consolas" w:cs="Times New Roman"/>
                      <w:color w:val="000000"/>
                      <w:sz w:val="21"/>
                      <w:szCs w:val="21"/>
                    </w:rPr>
                    <w:t>;</w:t>
                  </w:r>
                  <w:r w:rsidR="00731C0A">
                    <w:rPr>
                      <w:rFonts w:ascii="Consolas" w:eastAsia="Times New Roman" w:hAnsi="Consolas" w:cs="Times New Roman"/>
                      <w:color w:val="000000"/>
                      <w:sz w:val="21"/>
                      <w:szCs w:val="21"/>
                    </w:rPr>
                    <w:t xml:space="preserve">     </w:t>
                  </w:r>
                  <w:r w:rsidR="00731C0A" w:rsidRPr="008532FF">
                    <w:rPr>
                      <w:rFonts w:ascii="Consolas" w:eastAsia="Times New Roman" w:hAnsi="Consolas" w:cs="Times New Roman"/>
                      <w:color w:val="00B050"/>
                      <w:sz w:val="21"/>
                      <w:szCs w:val="21"/>
                    </w:rPr>
                    <w:t>//</w:t>
                  </w:r>
                  <w:r w:rsidRPr="008532FF">
                    <w:rPr>
                      <w:rFonts w:ascii="Consolas" w:eastAsia="Times New Roman" w:hAnsi="Consolas" w:cs="Times New Roman"/>
                      <w:color w:val="00B050"/>
                      <w:sz w:val="21"/>
                      <w:szCs w:val="21"/>
                    </w:rPr>
                    <w:t>$temp</w:t>
                  </w:r>
                  <w:r w:rsidR="00731C0A" w:rsidRPr="008532FF">
                    <w:rPr>
                      <w:rFonts w:ascii="Consolas" w:eastAsia="Times New Roman" w:hAnsi="Consolas" w:cs="Times New Roman"/>
                      <w:color w:val="00B050"/>
                      <w:sz w:val="21"/>
                      <w:szCs w:val="21"/>
                    </w:rPr>
                    <w:t xml:space="preserve"> = </w:t>
                  </w:r>
                  <w:r w:rsidRPr="008532FF">
                    <w:rPr>
                      <w:rFonts w:ascii="Consolas" w:eastAsia="Times New Roman" w:hAnsi="Consolas" w:cs="Times New Roman"/>
                      <w:color w:val="00B050"/>
                      <w:sz w:val="21"/>
                      <w:szCs w:val="21"/>
                    </w:rPr>
                    <w:t>temp</w:t>
                  </w:r>
                  <w:r w:rsidR="00731C0A" w:rsidRPr="008532FF">
                    <w:rPr>
                      <w:rFonts w:ascii="Consolas" w:eastAsia="Times New Roman" w:hAnsi="Consolas" w:cs="Times New Roman"/>
                      <w:color w:val="00B050"/>
                      <w:sz w:val="21"/>
                      <w:szCs w:val="21"/>
                    </w:rPr>
                    <w:t xml:space="preserve"> &lt;&lt; 1 + </w:t>
                  </w:r>
                  <w:r w:rsidRPr="008532FF">
                    <w:rPr>
                      <w:rFonts w:ascii="Consolas" w:eastAsia="Times New Roman" w:hAnsi="Consolas" w:cs="Times New Roman"/>
                      <w:color w:val="00B050"/>
                      <w:sz w:val="21"/>
                      <w:szCs w:val="21"/>
                    </w:rPr>
                    <w:t>temp</w:t>
                  </w:r>
                  <w:r w:rsidR="00731C0A" w:rsidRPr="008532FF">
                    <w:rPr>
                      <w:rFonts w:ascii="Consolas" w:eastAsia="Times New Roman" w:hAnsi="Consolas" w:cs="Times New Roman"/>
                      <w:color w:val="00B050"/>
                      <w:sz w:val="21"/>
                      <w:szCs w:val="21"/>
                    </w:rPr>
                    <w:t xml:space="preserve"> &lt;&lt; 3</w:t>
                  </w:r>
                </w:p>
                <w:p w:rsidR="00731C0A" w:rsidRPr="008C68BE" w:rsidRDefault="008532FF" w:rsidP="008532FF">
                  <w:pPr>
                    <w:shd w:val="clear" w:color="auto" w:fill="FFFFFF"/>
                    <w:spacing w:before="0"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temp += str[j</w:t>
                  </w:r>
                  <w:r w:rsidR="00731C0A" w:rsidRPr="008C68BE">
                    <w:rPr>
                      <w:rFonts w:ascii="Consolas" w:eastAsia="Times New Roman" w:hAnsi="Consolas" w:cs="Times New Roman"/>
                      <w:color w:val="000000"/>
                      <w:sz w:val="21"/>
                      <w:szCs w:val="21"/>
                    </w:rPr>
                    <w:t xml:space="preserve">++] - </w:t>
                  </w:r>
                  <w:r w:rsidR="00731C0A" w:rsidRPr="008C68BE">
                    <w:rPr>
                      <w:rFonts w:ascii="Consolas" w:eastAsia="Times New Roman" w:hAnsi="Consolas" w:cs="Times New Roman"/>
                      <w:color w:val="A31515"/>
                      <w:sz w:val="21"/>
                      <w:szCs w:val="21"/>
                    </w:rPr>
                    <w:t>'0'</w:t>
                  </w:r>
                  <w:r w:rsidR="00731C0A" w:rsidRPr="008C68BE">
                    <w:rPr>
                      <w:rFonts w:ascii="Consolas" w:eastAsia="Times New Roman" w:hAnsi="Consolas" w:cs="Times New Roman"/>
                      <w:color w:val="000000"/>
                      <w:sz w:val="21"/>
                      <w:szCs w:val="21"/>
                    </w:rPr>
                    <w:t>;</w:t>
                  </w:r>
                </w:p>
                <w:p w:rsidR="004C30C1" w:rsidRDefault="00731C0A" w:rsidP="008532FF">
                  <w:pPr>
                    <w:shd w:val="clear" w:color="auto" w:fill="FFFFFF"/>
                    <w:spacing w:before="0" w:after="0" w:line="285" w:lineRule="atLeast"/>
                    <w:ind w:left="720"/>
                    <w:rPr>
                      <w:rFonts w:ascii="Consolas" w:eastAsia="Times New Roman" w:hAnsi="Consolas" w:cs="Times New Roman"/>
                      <w:color w:val="000000"/>
                      <w:sz w:val="21"/>
                      <w:szCs w:val="21"/>
                    </w:rPr>
                  </w:pPr>
                  <w:r w:rsidRPr="008C68BE">
                    <w:rPr>
                      <w:rFonts w:ascii="Consolas" w:eastAsia="Times New Roman" w:hAnsi="Consolas" w:cs="Times New Roman"/>
                      <w:color w:val="000000"/>
                      <w:sz w:val="21"/>
                      <w:szCs w:val="21"/>
                    </w:rPr>
                    <w:t>}</w:t>
                  </w:r>
                </w:p>
                <w:p w:rsidR="008532FF" w:rsidRDefault="008532FF" w:rsidP="008532FF">
                  <w:pPr>
                    <w:shd w:val="clear" w:color="auto" w:fill="FFFFFF"/>
                    <w:spacing w:before="0"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j++;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8532FF">
                    <w:rPr>
                      <w:rFonts w:ascii="Consolas" w:eastAsia="Times New Roman" w:hAnsi="Consolas" w:cs="Times New Roman"/>
                      <w:color w:val="00B050"/>
                      <w:sz w:val="21"/>
                      <w:szCs w:val="21"/>
                    </w:rPr>
                    <w:t>//Bỏ qua dấu ‘ ‘</w:t>
                  </w:r>
                </w:p>
                <w:p w:rsidR="008532FF" w:rsidRDefault="008532FF" w:rsidP="008532FF">
                  <w:pPr>
                    <w:shd w:val="clear" w:color="auto" w:fill="FFFFFF"/>
                    <w:spacing w:before="0"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arr[i] = temp;</w:t>
                  </w:r>
                </w:p>
                <w:p w:rsidR="008532FF" w:rsidRPr="008532FF" w:rsidRDefault="008532FF" w:rsidP="008532FF">
                  <w:pPr>
                    <w:shd w:val="clear" w:color="auto" w:fill="FFFFFF"/>
                    <w:spacing w:before="0"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txbxContent>
            </v:textbox>
            <w10:wrap type="none"/>
            <w10:anchorlock/>
          </v:shape>
        </w:pict>
      </w:r>
    </w:p>
    <w:p w:rsidR="00731C0A" w:rsidRDefault="00731C0A" w:rsidP="00731C0A">
      <w:pPr>
        <w:pStyle w:val="ListParagraph"/>
        <w:ind w:left="426"/>
      </w:pPr>
    </w:p>
    <w:p w:rsidR="003A68EE" w:rsidRDefault="003A68EE" w:rsidP="003A68EE">
      <w:pPr>
        <w:pStyle w:val="ListParagraph"/>
        <w:numPr>
          <w:ilvl w:val="0"/>
          <w:numId w:val="31"/>
        </w:numPr>
      </w:pPr>
      <w:r>
        <w:t>Hàm to_string (chuyển toàn mảng thành buffer):</w:t>
      </w:r>
    </w:p>
    <w:p w:rsidR="003A68EE" w:rsidRDefault="00765B04" w:rsidP="003A68EE">
      <w:r>
        <w:pict>
          <v:shape id="Text Box 2" o:spid="_x0000_s1036" type="#_x0000_t202" style="width:466.95pt;height:261.1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Text Box 2">
              <w:txbxContent>
                <w:p w:rsidR="003A68EE" w:rsidRPr="004D5393" w:rsidRDefault="003A68EE" w:rsidP="003A68EE">
                  <w:pPr>
                    <w:shd w:val="clear" w:color="auto" w:fill="FFFFFF"/>
                    <w:spacing w:before="0" w:after="0" w:line="285" w:lineRule="atLeast"/>
                    <w:rPr>
                      <w:rFonts w:ascii="Consolas" w:eastAsia="Times New Roman" w:hAnsi="Consolas" w:cs="Times New Roman"/>
                      <w:color w:val="000000"/>
                      <w:sz w:val="21"/>
                      <w:szCs w:val="21"/>
                    </w:rPr>
                  </w:pPr>
                  <w:r w:rsidRPr="004D5393">
                    <w:rPr>
                      <w:rFonts w:ascii="Consolas" w:eastAsia="Times New Roman" w:hAnsi="Consolas" w:cs="Times New Roman"/>
                      <w:color w:val="0000FF"/>
                      <w:sz w:val="21"/>
                      <w:szCs w:val="21"/>
                    </w:rPr>
                    <w:t>for</w:t>
                  </w:r>
                  <w:r w:rsidRPr="004D5393">
                    <w:rPr>
                      <w:rFonts w:ascii="Consolas" w:eastAsia="Times New Roman" w:hAnsi="Consolas" w:cs="Times New Roman"/>
                      <w:color w:val="000000"/>
                      <w:sz w:val="21"/>
                      <w:szCs w:val="21"/>
                    </w:rPr>
                    <w:t xml:space="preserve"> (</w:t>
                  </w:r>
                  <w:r w:rsidRPr="004D5393">
                    <w:rPr>
                      <w:rFonts w:ascii="Consolas" w:eastAsia="Times New Roman" w:hAnsi="Consolas" w:cs="Times New Roman"/>
                      <w:color w:val="0000FF"/>
                      <w:sz w:val="21"/>
                      <w:szCs w:val="21"/>
                    </w:rPr>
                    <w:t>int</w:t>
                  </w:r>
                  <w:r w:rsidRPr="004D5393">
                    <w:rPr>
                      <w:rFonts w:ascii="Consolas" w:eastAsia="Times New Roman" w:hAnsi="Consolas" w:cs="Times New Roman"/>
                      <w:color w:val="000000"/>
                      <w:sz w:val="21"/>
                      <w:szCs w:val="21"/>
                    </w:rPr>
                    <w:t xml:space="preserve"> i = </w:t>
                  </w:r>
                  <w:r w:rsidRPr="004D5393">
                    <w:rPr>
                      <w:rFonts w:ascii="Consolas" w:eastAsia="Times New Roman" w:hAnsi="Consolas" w:cs="Times New Roman"/>
                      <w:color w:val="09885A"/>
                      <w:sz w:val="21"/>
                      <w:szCs w:val="21"/>
                    </w:rPr>
                    <w:t>0</w:t>
                  </w:r>
                  <w:r w:rsidRPr="004D5393">
                    <w:rPr>
                      <w:rFonts w:ascii="Consolas" w:eastAsia="Times New Roman" w:hAnsi="Consolas" w:cs="Times New Roman"/>
                      <w:color w:val="000000"/>
                      <w:sz w:val="21"/>
                      <w:szCs w:val="21"/>
                    </w:rPr>
                    <w:t>; i &lt; n; i++){</w:t>
                  </w:r>
                </w:p>
                <w:p w:rsidR="003A68EE" w:rsidRDefault="003A68EE" w:rsidP="003A68EE">
                  <w:pPr>
                    <w:shd w:val="clear" w:color="auto" w:fill="FFFFFF"/>
                    <w:spacing w:before="0" w:after="0" w:line="285" w:lineRule="atLeast"/>
                    <w:ind w:left="720"/>
                    <w:rPr>
                      <w:rFonts w:ascii="Consolas" w:eastAsia="Times New Roman" w:hAnsi="Consolas" w:cs="Times New Roman"/>
                      <w:color w:val="000000"/>
                      <w:sz w:val="21"/>
                      <w:szCs w:val="21"/>
                    </w:rPr>
                  </w:pPr>
                  <w:r w:rsidRPr="004D5393">
                    <w:rPr>
                      <w:rFonts w:ascii="Consolas" w:eastAsia="Times New Roman" w:hAnsi="Consolas" w:cs="Times New Roman"/>
                      <w:color w:val="0000FF"/>
                      <w:sz w:val="21"/>
                      <w:szCs w:val="21"/>
                    </w:rPr>
                    <w:t>int</w:t>
                  </w:r>
                  <w:r w:rsidRPr="004D5393">
                    <w:rPr>
                      <w:rFonts w:ascii="Consolas" w:eastAsia="Times New Roman" w:hAnsi="Consolas" w:cs="Times New Roman"/>
                      <w:color w:val="000000"/>
                      <w:sz w:val="21"/>
                      <w:szCs w:val="21"/>
                    </w:rPr>
                    <w:t xml:space="preserve"> x = array[i];</w:t>
                  </w:r>
                </w:p>
                <w:p w:rsidR="003A68EE" w:rsidRPr="004D5393" w:rsidRDefault="003A68EE" w:rsidP="003A68EE">
                  <w:pPr>
                    <w:shd w:val="clear" w:color="auto" w:fill="FFFFFF"/>
                    <w:spacing w:before="0"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Stack.push(-1);</w:t>
                  </w:r>
                  <w:r w:rsidR="008532FF">
                    <w:rPr>
                      <w:rFonts w:ascii="Consolas" w:eastAsia="Times New Roman" w:hAnsi="Consolas" w:cs="Times New Roman"/>
                      <w:color w:val="000000"/>
                      <w:sz w:val="21"/>
                      <w:szCs w:val="21"/>
                    </w:rPr>
                    <w:tab/>
                  </w:r>
                  <w:r w:rsidR="008532FF">
                    <w:rPr>
                      <w:rFonts w:ascii="Consolas" w:eastAsia="Times New Roman" w:hAnsi="Consolas" w:cs="Times New Roman"/>
                      <w:color w:val="000000"/>
                      <w:sz w:val="21"/>
                      <w:szCs w:val="21"/>
                    </w:rPr>
                    <w:tab/>
                  </w:r>
                  <w:r w:rsidR="008532FF" w:rsidRPr="008532FF">
                    <w:rPr>
                      <w:rFonts w:ascii="Consolas" w:eastAsia="Times New Roman" w:hAnsi="Consolas" w:cs="Times New Roman"/>
                      <w:color w:val="00B050"/>
                      <w:sz w:val="21"/>
                      <w:szCs w:val="21"/>
                    </w:rPr>
                    <w:t>//Đặt lính canh</w:t>
                  </w:r>
                </w:p>
                <w:p w:rsidR="003A68EE" w:rsidRDefault="003A68EE" w:rsidP="003A68EE">
                  <w:pPr>
                    <w:shd w:val="clear" w:color="auto" w:fill="FFFFFF"/>
                    <w:spacing w:before="0" w:after="0" w:line="285" w:lineRule="atLeast"/>
                    <w:ind w:left="720"/>
                    <w:rPr>
                      <w:rFonts w:ascii="Consolas" w:eastAsia="Times New Roman" w:hAnsi="Consolas" w:cs="Times New Roman"/>
                      <w:color w:val="000000"/>
                      <w:sz w:val="21"/>
                      <w:szCs w:val="21"/>
                    </w:rPr>
                  </w:pPr>
                  <w:r w:rsidRPr="004D5393">
                    <w:rPr>
                      <w:rFonts w:ascii="Consolas" w:eastAsia="Times New Roman" w:hAnsi="Consolas" w:cs="Times New Roman"/>
                      <w:color w:val="0000FF"/>
                      <w:sz w:val="21"/>
                      <w:szCs w:val="21"/>
                    </w:rPr>
                    <w:t>do</w:t>
                  </w:r>
                </w:p>
                <w:p w:rsidR="003A68EE" w:rsidRDefault="003A68EE" w:rsidP="003A68EE">
                  <w:pPr>
                    <w:shd w:val="clear" w:color="auto" w:fill="FFFFFF"/>
                    <w:spacing w:before="0"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rsidR="003A68EE" w:rsidRPr="004D5393" w:rsidRDefault="003A68EE" w:rsidP="003A68EE">
                  <w:pPr>
                    <w:shd w:val="clear" w:color="auto" w:fill="FFFFFF"/>
                    <w:spacing w:before="0"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4D5393">
                    <w:rPr>
                      <w:rFonts w:ascii="Consolas" w:eastAsia="Times New Roman" w:hAnsi="Consolas" w:cs="Times New Roman"/>
                      <w:color w:val="000000"/>
                      <w:sz w:val="21"/>
                      <w:szCs w:val="21"/>
                    </w:rPr>
                    <w:t xml:space="preserve"> t = x % </w:t>
                  </w:r>
                  <w:r w:rsidRPr="004D5393">
                    <w:rPr>
                      <w:rFonts w:ascii="Consolas" w:eastAsia="Times New Roman" w:hAnsi="Consolas" w:cs="Times New Roman"/>
                      <w:color w:val="09885A"/>
                      <w:sz w:val="21"/>
                      <w:szCs w:val="21"/>
                    </w:rPr>
                    <w:t>10</w:t>
                  </w:r>
                  <w:r w:rsidRPr="004D5393">
                    <w:rPr>
                      <w:rFonts w:ascii="Consolas" w:eastAsia="Times New Roman" w:hAnsi="Consolas" w:cs="Times New Roman"/>
                      <w:color w:val="000000"/>
                      <w:sz w:val="21"/>
                      <w:szCs w:val="21"/>
                    </w:rPr>
                    <w:t>;</w:t>
                  </w:r>
                </w:p>
                <w:p w:rsidR="003A68EE" w:rsidRPr="004D5393" w:rsidRDefault="003A68EE" w:rsidP="003A68EE">
                  <w:pPr>
                    <w:shd w:val="clear" w:color="auto" w:fill="FFFFFF"/>
                    <w:spacing w:before="0"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4D5393">
                    <w:rPr>
                      <w:rFonts w:ascii="Consolas" w:eastAsia="Times New Roman" w:hAnsi="Consolas" w:cs="Times New Roman"/>
                      <w:color w:val="000000"/>
                      <w:sz w:val="21"/>
                      <w:szCs w:val="21"/>
                    </w:rPr>
                    <w:t xml:space="preserve">x = x / </w:t>
                  </w:r>
                  <w:r w:rsidRPr="004D5393">
                    <w:rPr>
                      <w:rFonts w:ascii="Consolas" w:eastAsia="Times New Roman" w:hAnsi="Consolas" w:cs="Times New Roman"/>
                      <w:color w:val="09885A"/>
                      <w:sz w:val="21"/>
                      <w:szCs w:val="21"/>
                    </w:rPr>
                    <w:t>10</w:t>
                  </w:r>
                  <w:r w:rsidRPr="004D5393">
                    <w:rPr>
                      <w:rFonts w:ascii="Consolas" w:eastAsia="Times New Roman" w:hAnsi="Consolas" w:cs="Times New Roman"/>
                      <w:color w:val="000000"/>
                      <w:sz w:val="21"/>
                      <w:szCs w:val="21"/>
                    </w:rPr>
                    <w:t>;</w:t>
                  </w:r>
                </w:p>
                <w:p w:rsidR="003A68EE" w:rsidRPr="004D5393" w:rsidRDefault="003A68EE" w:rsidP="003A68EE">
                  <w:pPr>
                    <w:shd w:val="clear" w:color="auto" w:fill="FFFFFF"/>
                    <w:spacing w:before="0"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4D5393">
                    <w:rPr>
                      <w:rFonts w:ascii="Consolas" w:eastAsia="Times New Roman" w:hAnsi="Consolas" w:cs="Times New Roman"/>
                      <w:color w:val="000000"/>
                      <w:sz w:val="21"/>
                      <w:szCs w:val="21"/>
                    </w:rPr>
                    <w:t>stack.push(t);</w:t>
                  </w:r>
                  <w:r w:rsidR="008532FF">
                    <w:rPr>
                      <w:rFonts w:ascii="Consolas" w:eastAsia="Times New Roman" w:hAnsi="Consolas" w:cs="Times New Roman"/>
                      <w:color w:val="000000"/>
                      <w:sz w:val="21"/>
                      <w:szCs w:val="21"/>
                    </w:rPr>
                    <w:tab/>
                  </w:r>
                  <w:r w:rsidR="008532FF">
                    <w:rPr>
                      <w:rFonts w:ascii="Consolas" w:eastAsia="Times New Roman" w:hAnsi="Consolas" w:cs="Times New Roman"/>
                      <w:color w:val="000000"/>
                      <w:sz w:val="21"/>
                      <w:szCs w:val="21"/>
                    </w:rPr>
                    <w:tab/>
                  </w:r>
                  <w:r w:rsidR="008532FF" w:rsidRPr="008532FF">
                    <w:rPr>
                      <w:rFonts w:ascii="Consolas" w:eastAsia="Times New Roman" w:hAnsi="Consolas" w:cs="Times New Roman"/>
                      <w:color w:val="00B050"/>
                      <w:sz w:val="21"/>
                      <w:szCs w:val="21"/>
                    </w:rPr>
                    <w:t>//Bỏ vào $sp</w:t>
                  </w:r>
                </w:p>
                <w:p w:rsidR="003A68EE" w:rsidRPr="004D5393" w:rsidRDefault="003A68EE" w:rsidP="003A68EE">
                  <w:pPr>
                    <w:shd w:val="clear" w:color="auto" w:fill="FFFFFF"/>
                    <w:spacing w:before="0"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4D5393">
                    <w:rPr>
                      <w:rFonts w:ascii="Consolas" w:eastAsia="Times New Roman" w:hAnsi="Consolas" w:cs="Times New Roman"/>
                      <w:color w:val="000000"/>
                      <w:sz w:val="21"/>
                      <w:szCs w:val="21"/>
                    </w:rPr>
                    <w:t xml:space="preserve">} </w:t>
                  </w:r>
                  <w:r w:rsidRPr="004D5393">
                    <w:rPr>
                      <w:rFonts w:ascii="Consolas" w:eastAsia="Times New Roman" w:hAnsi="Consolas" w:cs="Times New Roman"/>
                      <w:color w:val="0000FF"/>
                      <w:sz w:val="21"/>
                      <w:szCs w:val="21"/>
                    </w:rPr>
                    <w:t>while</w:t>
                  </w:r>
                  <w:r w:rsidRPr="004D5393">
                    <w:rPr>
                      <w:rFonts w:ascii="Consolas" w:eastAsia="Times New Roman" w:hAnsi="Consolas" w:cs="Times New Roman"/>
                      <w:color w:val="000000"/>
                      <w:sz w:val="21"/>
                      <w:szCs w:val="21"/>
                    </w:rPr>
                    <w:t xml:space="preserve"> (x == </w:t>
                  </w:r>
                  <w:r w:rsidRPr="004D5393">
                    <w:rPr>
                      <w:rFonts w:ascii="Consolas" w:eastAsia="Times New Roman" w:hAnsi="Consolas" w:cs="Times New Roman"/>
                      <w:color w:val="09885A"/>
                      <w:sz w:val="21"/>
                      <w:szCs w:val="21"/>
                    </w:rPr>
                    <w:t>0</w:t>
                  </w:r>
                  <w:r w:rsidRPr="004D5393">
                    <w:rPr>
                      <w:rFonts w:ascii="Consolas" w:eastAsia="Times New Roman" w:hAnsi="Consolas" w:cs="Times New Roman"/>
                      <w:color w:val="000000"/>
                      <w:sz w:val="21"/>
                      <w:szCs w:val="21"/>
                    </w:rPr>
                    <w:t>);</w:t>
                  </w:r>
                </w:p>
                <w:p w:rsidR="003A68EE" w:rsidRPr="004D5393" w:rsidRDefault="003A68EE" w:rsidP="003A68EE">
                  <w:pPr>
                    <w:shd w:val="clear" w:color="auto" w:fill="FFFFFF"/>
                    <w:spacing w:before="0"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4D5393">
                    <w:rPr>
                      <w:rFonts w:ascii="Consolas" w:eastAsia="Times New Roman" w:hAnsi="Consolas" w:cs="Times New Roman"/>
                      <w:color w:val="0000FF"/>
                      <w:sz w:val="21"/>
                      <w:szCs w:val="21"/>
                    </w:rPr>
                    <w:t>while</w:t>
                  </w:r>
                  <w:r>
                    <w:rPr>
                      <w:rFonts w:ascii="Consolas" w:eastAsia="Times New Roman" w:hAnsi="Consolas" w:cs="Times New Roman"/>
                      <w:color w:val="000000"/>
                      <w:sz w:val="21"/>
                      <w:szCs w:val="21"/>
                    </w:rPr>
                    <w:t xml:space="preserve"> (stack[i] != -1</w:t>
                  </w:r>
                  <w:r w:rsidRPr="004D5393">
                    <w:rPr>
                      <w:rFonts w:ascii="Consolas" w:eastAsia="Times New Roman" w:hAnsi="Consolas" w:cs="Times New Roman"/>
                      <w:color w:val="000000"/>
                      <w:sz w:val="21"/>
                      <w:szCs w:val="21"/>
                    </w:rPr>
                    <w:t>){</w:t>
                  </w:r>
                  <w:r w:rsidR="008532FF">
                    <w:rPr>
                      <w:rFonts w:ascii="Consolas" w:eastAsia="Times New Roman" w:hAnsi="Consolas" w:cs="Times New Roman"/>
                      <w:color w:val="000000"/>
                      <w:sz w:val="21"/>
                      <w:szCs w:val="21"/>
                    </w:rPr>
                    <w:tab/>
                  </w:r>
                  <w:r w:rsidR="008532FF" w:rsidRPr="008532FF">
                    <w:rPr>
                      <w:rFonts w:ascii="Consolas" w:eastAsia="Times New Roman" w:hAnsi="Consolas" w:cs="Times New Roman"/>
                      <w:color w:val="00B050"/>
                      <w:sz w:val="21"/>
                      <w:szCs w:val="21"/>
                    </w:rPr>
                    <w:t>//Gặp lính canh thì dừng lại</w:t>
                  </w:r>
                </w:p>
                <w:p w:rsidR="003A68EE" w:rsidRPr="004D5393" w:rsidRDefault="003A68EE" w:rsidP="003A68EE">
                  <w:pPr>
                    <w:shd w:val="clear" w:color="auto" w:fill="FFFFFF"/>
                    <w:spacing w:before="0"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4D5393">
                    <w:rPr>
                      <w:rFonts w:ascii="Consolas" w:eastAsia="Times New Roman" w:hAnsi="Consolas" w:cs="Times New Roman"/>
                      <w:color w:val="000000"/>
                      <w:sz w:val="21"/>
                      <w:szCs w:val="21"/>
                    </w:rPr>
                    <w:t>temp = stack.top();</w:t>
                  </w:r>
                </w:p>
                <w:p w:rsidR="003A68EE" w:rsidRPr="004D5393" w:rsidRDefault="003A68EE" w:rsidP="003A68EE">
                  <w:pPr>
                    <w:shd w:val="clear" w:color="auto" w:fill="FFFFFF"/>
                    <w:spacing w:before="0"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4D5393">
                    <w:rPr>
                      <w:rFonts w:ascii="Consolas" w:eastAsia="Times New Roman" w:hAnsi="Consolas" w:cs="Times New Roman"/>
                      <w:color w:val="000000"/>
                      <w:sz w:val="21"/>
                      <w:szCs w:val="21"/>
                    </w:rPr>
                    <w:t>stack.pop();</w:t>
                  </w:r>
                </w:p>
                <w:p w:rsidR="003A68EE" w:rsidRPr="004D5393" w:rsidRDefault="003A68EE" w:rsidP="003A68EE">
                  <w:pPr>
                    <w:shd w:val="clear" w:color="auto" w:fill="FFFFFF"/>
                    <w:spacing w:before="0"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4D5393">
                    <w:rPr>
                      <w:rFonts w:ascii="Consolas" w:eastAsia="Times New Roman" w:hAnsi="Consolas" w:cs="Times New Roman"/>
                      <w:color w:val="000000"/>
                      <w:sz w:val="21"/>
                      <w:szCs w:val="21"/>
                    </w:rPr>
                    <w:t xml:space="preserve">temp = temp + </w:t>
                  </w:r>
                  <w:r w:rsidRPr="004D5393">
                    <w:rPr>
                      <w:rFonts w:ascii="Consolas" w:eastAsia="Times New Roman" w:hAnsi="Consolas" w:cs="Times New Roman"/>
                      <w:color w:val="A31515"/>
                      <w:sz w:val="21"/>
                      <w:szCs w:val="21"/>
                    </w:rPr>
                    <w:t>'0'</w:t>
                  </w:r>
                  <w:r w:rsidRPr="004D5393">
                    <w:rPr>
                      <w:rFonts w:ascii="Consolas" w:eastAsia="Times New Roman" w:hAnsi="Consolas" w:cs="Times New Roman"/>
                      <w:color w:val="000000"/>
                      <w:sz w:val="21"/>
                      <w:szCs w:val="21"/>
                    </w:rPr>
                    <w:t>;</w:t>
                  </w:r>
                </w:p>
                <w:p w:rsidR="003A68EE" w:rsidRPr="004D5393" w:rsidRDefault="003A68EE" w:rsidP="003A68EE">
                  <w:pPr>
                    <w:shd w:val="clear" w:color="auto" w:fill="FFFFFF"/>
                    <w:spacing w:before="0"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4D5393">
                    <w:rPr>
                      <w:rFonts w:ascii="Consolas" w:eastAsia="Times New Roman" w:hAnsi="Consolas" w:cs="Times New Roman"/>
                      <w:color w:val="000000"/>
                      <w:sz w:val="21"/>
                      <w:szCs w:val="21"/>
                    </w:rPr>
                    <w:t>str += temp;</w:t>
                  </w:r>
                </w:p>
                <w:p w:rsidR="003A68EE" w:rsidRDefault="003A68EE" w:rsidP="003A68EE">
                  <w:pPr>
                    <w:shd w:val="clear" w:color="auto" w:fill="FFFFFF"/>
                    <w:spacing w:before="0"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4D5393">
                    <w:rPr>
                      <w:rFonts w:ascii="Consolas" w:eastAsia="Times New Roman" w:hAnsi="Consolas" w:cs="Times New Roman"/>
                      <w:color w:val="000000"/>
                      <w:sz w:val="21"/>
                      <w:szCs w:val="21"/>
                    </w:rPr>
                    <w:t>}</w:t>
                  </w:r>
                </w:p>
                <w:p w:rsidR="003A68EE" w:rsidRPr="004D5393" w:rsidRDefault="003A68EE" w:rsidP="003A68EE">
                  <w:pPr>
                    <w:shd w:val="clear" w:color="auto" w:fill="FFFFFF"/>
                    <w:spacing w:before="0"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Stack.pop();</w:t>
                  </w:r>
                  <w:r w:rsidR="008532FF">
                    <w:rPr>
                      <w:rFonts w:ascii="Consolas" w:eastAsia="Times New Roman" w:hAnsi="Consolas" w:cs="Times New Roman"/>
                      <w:color w:val="000000"/>
                      <w:sz w:val="21"/>
                      <w:szCs w:val="21"/>
                    </w:rPr>
                    <w:tab/>
                  </w:r>
                  <w:r w:rsidR="008532FF">
                    <w:rPr>
                      <w:rFonts w:ascii="Consolas" w:eastAsia="Times New Roman" w:hAnsi="Consolas" w:cs="Times New Roman"/>
                      <w:color w:val="000000"/>
                      <w:sz w:val="21"/>
                      <w:szCs w:val="21"/>
                    </w:rPr>
                    <w:tab/>
                  </w:r>
                  <w:r w:rsidR="008532FF" w:rsidRPr="008532FF">
                    <w:rPr>
                      <w:rFonts w:ascii="Consolas" w:eastAsia="Times New Roman" w:hAnsi="Consolas" w:cs="Times New Roman"/>
                      <w:color w:val="00B050"/>
                      <w:sz w:val="21"/>
                      <w:szCs w:val="21"/>
                    </w:rPr>
                    <w:t>//Bỏ qua lính canh</w:t>
                  </w:r>
                </w:p>
                <w:p w:rsidR="003A68EE" w:rsidRPr="004D5393" w:rsidRDefault="003A68EE" w:rsidP="003A68EE">
                  <w:pPr>
                    <w:shd w:val="clear" w:color="auto" w:fill="FFFFFF"/>
                    <w:spacing w:before="0"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4D5393">
                    <w:rPr>
                      <w:rFonts w:ascii="Consolas" w:eastAsia="Times New Roman" w:hAnsi="Consolas" w:cs="Times New Roman"/>
                      <w:color w:val="000000"/>
                      <w:sz w:val="21"/>
                      <w:szCs w:val="21"/>
                    </w:rPr>
                    <w:t xml:space="preserve">str += </w:t>
                  </w:r>
                  <w:r w:rsidRPr="004D5393">
                    <w:rPr>
                      <w:rFonts w:ascii="Consolas" w:eastAsia="Times New Roman" w:hAnsi="Consolas" w:cs="Times New Roman"/>
                      <w:color w:val="A31515"/>
                      <w:sz w:val="21"/>
                      <w:szCs w:val="21"/>
                    </w:rPr>
                    <w:t>' '</w:t>
                  </w:r>
                  <w:r w:rsidRPr="004D5393">
                    <w:rPr>
                      <w:rFonts w:ascii="Consolas" w:eastAsia="Times New Roman" w:hAnsi="Consolas" w:cs="Times New Roman"/>
                      <w:color w:val="000000"/>
                      <w:sz w:val="21"/>
                      <w:szCs w:val="21"/>
                    </w:rPr>
                    <w:t>;</w:t>
                  </w:r>
                </w:p>
                <w:p w:rsidR="003A68EE" w:rsidRDefault="003A68EE" w:rsidP="003A68EE">
                  <w:pPr>
                    <w:spacing w:before="0" w:after="0"/>
                  </w:pPr>
                  <w:r w:rsidRPr="004D5393">
                    <w:rPr>
                      <w:rFonts w:ascii="Consolas" w:eastAsia="Times New Roman" w:hAnsi="Consolas" w:cs="Times New Roman"/>
                      <w:color w:val="000000"/>
                      <w:sz w:val="21"/>
                      <w:szCs w:val="21"/>
                    </w:rPr>
                    <w:t>}</w:t>
                  </w:r>
                </w:p>
              </w:txbxContent>
            </v:textbox>
            <w10:wrap type="none"/>
            <w10:anchorlock/>
          </v:shape>
        </w:pict>
      </w:r>
    </w:p>
    <w:p w:rsidR="00FD2400" w:rsidRDefault="00FD2400" w:rsidP="00731C0A">
      <w:pPr>
        <w:pStyle w:val="ListParagraph"/>
        <w:numPr>
          <w:ilvl w:val="0"/>
          <w:numId w:val="23"/>
        </w:numPr>
        <w:ind w:left="426"/>
      </w:pPr>
      <w:r>
        <w:t>Tiến hành tổng kết hợp giữa các hàm đọc ghi file với các thuật toán sắp xếp.</w:t>
      </w:r>
    </w:p>
    <w:p w:rsidR="00FD2400" w:rsidRDefault="00FD2400" w:rsidP="00FD2400">
      <w:pPr>
        <w:pStyle w:val="ListParagraph"/>
        <w:numPr>
          <w:ilvl w:val="0"/>
          <w:numId w:val="23"/>
        </w:numPr>
        <w:ind w:left="426"/>
      </w:pPr>
      <w:r>
        <w:t>Kiểm tra tính đúng đắn của chương trình.</w:t>
      </w:r>
    </w:p>
    <w:p w:rsidR="004655E3" w:rsidRDefault="00FD2400" w:rsidP="004655E3">
      <w:pPr>
        <w:pStyle w:val="ListParagraph"/>
        <w:numPr>
          <w:ilvl w:val="0"/>
          <w:numId w:val="23"/>
        </w:numPr>
        <w:ind w:left="426"/>
      </w:pPr>
      <w:r>
        <w:t>Viết báo cáo tống kết.</w:t>
      </w:r>
    </w:p>
    <w:p w:rsidR="004655E3" w:rsidRPr="00E0535B" w:rsidRDefault="004655E3" w:rsidP="00DE1E55">
      <w:pPr>
        <w:pStyle w:val="Heading1"/>
        <w:ind w:left="270" w:hanging="270"/>
      </w:pPr>
      <w:bookmarkStart w:id="5" w:name="_Toc481178028"/>
      <w:r w:rsidRPr="00E0535B">
        <w:t>Phạm vi biểu diễn của dữ liệu</w:t>
      </w:r>
      <w:bookmarkEnd w:id="5"/>
    </w:p>
    <w:p w:rsidR="004655E3" w:rsidRDefault="00A95037" w:rsidP="00FD2400">
      <w:pPr>
        <w:pStyle w:val="ListParagraph"/>
        <w:numPr>
          <w:ilvl w:val="0"/>
          <w:numId w:val="29"/>
        </w:numPr>
        <w:ind w:left="426"/>
      </w:pPr>
      <w:r>
        <w:t>Có thể biễu diễn số nguyên tối đa 10 chữ số cho 1 số int và 1000 phần tử của mảng.</w:t>
      </w:r>
    </w:p>
    <w:p w:rsidR="004655E3" w:rsidRPr="00E0535B" w:rsidRDefault="004655E3" w:rsidP="00DE1E55">
      <w:pPr>
        <w:pStyle w:val="Heading1"/>
        <w:ind w:left="360" w:hanging="270"/>
      </w:pPr>
      <w:bookmarkStart w:id="6" w:name="_Toc481178029"/>
      <w:r w:rsidRPr="00E0535B">
        <w:t>Kiểm thử</w:t>
      </w:r>
      <w:bookmarkEnd w:id="6"/>
    </w:p>
    <w:p w:rsidR="004655E3" w:rsidRDefault="00A95037" w:rsidP="00FD2400">
      <w:pPr>
        <w:pStyle w:val="ListParagraph"/>
        <w:numPr>
          <w:ilvl w:val="0"/>
          <w:numId w:val="28"/>
        </w:numPr>
        <w:ind w:left="426"/>
      </w:pPr>
      <w:r>
        <w:t>Input.txt:</w:t>
      </w:r>
    </w:p>
    <w:p w:rsidR="00A95037" w:rsidRDefault="00A95037" w:rsidP="00A95037">
      <w:pPr>
        <w:pStyle w:val="ListParagraph"/>
        <w:ind w:left="0"/>
      </w:pPr>
      <w:r>
        <w:rPr>
          <w:noProof/>
        </w:rPr>
        <w:drawing>
          <wp:inline distT="0" distB="0" distL="0" distR="0">
            <wp:extent cx="5941060" cy="1382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put.png"/>
                    <pic:cNvPicPr/>
                  </pic:nvPicPr>
                  <pic:blipFill>
                    <a:blip r:embed="rId9">
                      <a:extLst>
                        <a:ext uri="{28A0092B-C50C-407E-A947-70E740481C1C}">
                          <a14:useLocalDpi xmlns:a14="http://schemas.microsoft.com/office/drawing/2010/main" val="0"/>
                        </a:ext>
                      </a:extLst>
                    </a:blip>
                    <a:stretch>
                      <a:fillRect/>
                    </a:stretch>
                  </pic:blipFill>
                  <pic:spPr>
                    <a:xfrm>
                      <a:off x="0" y="0"/>
                      <a:ext cx="5941060" cy="1382395"/>
                    </a:xfrm>
                    <a:prstGeom prst="rect">
                      <a:avLst/>
                    </a:prstGeom>
                  </pic:spPr>
                </pic:pic>
              </a:graphicData>
            </a:graphic>
          </wp:inline>
        </w:drawing>
      </w:r>
    </w:p>
    <w:p w:rsidR="00A95037" w:rsidRDefault="00A95037">
      <w:r>
        <w:br w:type="page"/>
      </w:r>
    </w:p>
    <w:p w:rsidR="00A95037" w:rsidRDefault="00A95037" w:rsidP="00A95037">
      <w:pPr>
        <w:pStyle w:val="ListParagraph"/>
        <w:ind w:left="0"/>
      </w:pPr>
    </w:p>
    <w:p w:rsidR="00A95037" w:rsidRDefault="00A95037" w:rsidP="00A95037">
      <w:pPr>
        <w:pStyle w:val="ListParagraph"/>
        <w:numPr>
          <w:ilvl w:val="0"/>
          <w:numId w:val="28"/>
        </w:numPr>
        <w:ind w:left="450"/>
      </w:pPr>
      <w:r>
        <w:t>Output.txt:</w:t>
      </w:r>
    </w:p>
    <w:p w:rsidR="00A95037" w:rsidRDefault="00A95037" w:rsidP="00A95037">
      <w:pPr>
        <w:pStyle w:val="ListParagraph"/>
        <w:ind w:left="0"/>
      </w:pPr>
      <w:r>
        <w:rPr>
          <w:noProof/>
        </w:rPr>
        <w:drawing>
          <wp:inline distT="0" distB="0" distL="0" distR="0">
            <wp:extent cx="5915851" cy="1200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ut.png"/>
                    <pic:cNvPicPr/>
                  </pic:nvPicPr>
                  <pic:blipFill>
                    <a:blip r:embed="rId10">
                      <a:extLst>
                        <a:ext uri="{28A0092B-C50C-407E-A947-70E740481C1C}">
                          <a14:useLocalDpi xmlns:a14="http://schemas.microsoft.com/office/drawing/2010/main" val="0"/>
                        </a:ext>
                      </a:extLst>
                    </a:blip>
                    <a:stretch>
                      <a:fillRect/>
                    </a:stretch>
                  </pic:blipFill>
                  <pic:spPr>
                    <a:xfrm>
                      <a:off x="0" y="0"/>
                      <a:ext cx="5915851" cy="1200318"/>
                    </a:xfrm>
                    <a:prstGeom prst="rect">
                      <a:avLst/>
                    </a:prstGeom>
                  </pic:spPr>
                </pic:pic>
              </a:graphicData>
            </a:graphic>
          </wp:inline>
        </w:drawing>
      </w:r>
    </w:p>
    <w:p w:rsidR="004655E3" w:rsidRDefault="004655E3" w:rsidP="00DE1E55">
      <w:pPr>
        <w:pStyle w:val="Heading1"/>
        <w:ind w:left="450" w:hanging="270"/>
      </w:pPr>
      <w:bookmarkStart w:id="7" w:name="_Toc481178030"/>
      <w:r w:rsidRPr="00E0535B">
        <w:t>Mức độ hoàn thành</w:t>
      </w:r>
      <w:bookmarkEnd w:id="7"/>
    </w:p>
    <w:p w:rsidR="00E0535B" w:rsidRDefault="00FD2400" w:rsidP="00A95037">
      <w:r>
        <w:t>Hoàn thành 95</w:t>
      </w:r>
      <w:r w:rsidR="00BF7896">
        <w:t>% yêu cầu của đồ án.</w:t>
      </w:r>
    </w:p>
    <w:p w:rsidR="00E0535B" w:rsidRDefault="00A95037" w:rsidP="00A95037">
      <w:pPr>
        <w:pStyle w:val="ListParagraph"/>
        <w:numPr>
          <w:ilvl w:val="0"/>
          <w:numId w:val="28"/>
        </w:numPr>
      </w:pPr>
      <w:r>
        <w:t>Đọc xuất được file</w:t>
      </w:r>
      <w:r w:rsidR="00DE1E55">
        <w:t>.</w:t>
      </w:r>
    </w:p>
    <w:p w:rsidR="00E0535B" w:rsidRPr="00DE1E55" w:rsidRDefault="00DE1E55" w:rsidP="00DE1E55">
      <w:pPr>
        <w:pStyle w:val="ListParagraph"/>
        <w:numPr>
          <w:ilvl w:val="0"/>
          <w:numId w:val="28"/>
        </w:numPr>
      </w:pPr>
      <w:r>
        <w:t>Các thuật toán Sort chạy ra đúng kết quả mong muốn.</w:t>
      </w:r>
    </w:p>
    <w:p w:rsidR="00E0535B" w:rsidRPr="00E0535B" w:rsidRDefault="00E0535B" w:rsidP="00DE1E55">
      <w:pPr>
        <w:pStyle w:val="Heading1"/>
        <w:ind w:left="540" w:hanging="270"/>
      </w:pPr>
      <w:bookmarkStart w:id="8" w:name="_Toc481178031"/>
      <w:r w:rsidRPr="00E0535B">
        <w:t>Nguồn tham khảo</w:t>
      </w:r>
      <w:bookmarkEnd w:id="8"/>
    </w:p>
    <w:p w:rsidR="004655E3" w:rsidRDefault="00BF7896" w:rsidP="00BF7896">
      <w:pPr>
        <w:pStyle w:val="ListParagraph"/>
        <w:numPr>
          <w:ilvl w:val="0"/>
          <w:numId w:val="28"/>
        </w:numPr>
        <w:ind w:left="142" w:firstLine="0"/>
        <w:rPr>
          <w:color w:val="AF0F5A" w:themeColor="accent2" w:themeShade="BF"/>
        </w:rPr>
      </w:pPr>
      <w:r w:rsidRPr="00BF7896">
        <w:rPr>
          <w:color w:val="AF0F5A" w:themeColor="accent2" w:themeShade="BF"/>
        </w:rPr>
        <w:t>http://chortle.ccsu.edu/AssemblyTutorial/index.html</w:t>
      </w:r>
    </w:p>
    <w:p w:rsidR="00BF7896" w:rsidRDefault="00BF7896" w:rsidP="00BF7896">
      <w:pPr>
        <w:pStyle w:val="ListParagraph"/>
        <w:numPr>
          <w:ilvl w:val="0"/>
          <w:numId w:val="28"/>
        </w:numPr>
        <w:ind w:left="142" w:firstLine="0"/>
        <w:rPr>
          <w:color w:val="AF0F5A" w:themeColor="accent2" w:themeShade="BF"/>
        </w:rPr>
      </w:pPr>
      <w:r w:rsidRPr="00BF7896">
        <w:rPr>
          <w:color w:val="AF0F5A" w:themeColor="accent2" w:themeShade="BF"/>
        </w:rPr>
        <w:t>https://www.scribd.com/document/3577342/MIPS-assembly-language-programming</w:t>
      </w:r>
    </w:p>
    <w:p w:rsidR="00BF7896" w:rsidRDefault="00BF7896" w:rsidP="00BF7896">
      <w:pPr>
        <w:pStyle w:val="ListParagraph"/>
        <w:numPr>
          <w:ilvl w:val="0"/>
          <w:numId w:val="28"/>
        </w:numPr>
        <w:ind w:left="142" w:firstLine="0"/>
        <w:rPr>
          <w:color w:val="AF0F5A" w:themeColor="accent2" w:themeShade="BF"/>
        </w:rPr>
      </w:pPr>
      <w:r w:rsidRPr="00BF7896">
        <w:rPr>
          <w:color w:val="AF0F5A" w:themeColor="accent2" w:themeShade="BF"/>
        </w:rPr>
        <w:t>http://dkrizanc.web.wesleyan.edu/courses/231/07/mips-spim.pdf</w:t>
      </w:r>
    </w:p>
    <w:p w:rsidR="00BF7896" w:rsidRDefault="00BF7896" w:rsidP="00BF7896">
      <w:pPr>
        <w:pStyle w:val="ListParagraph"/>
        <w:numPr>
          <w:ilvl w:val="0"/>
          <w:numId w:val="28"/>
        </w:numPr>
        <w:ind w:left="142" w:firstLine="0"/>
        <w:rPr>
          <w:color w:val="AF0F5A" w:themeColor="accent2" w:themeShade="BF"/>
        </w:rPr>
      </w:pPr>
      <w:r w:rsidRPr="00BF7896">
        <w:rPr>
          <w:color w:val="AF0F5A" w:themeColor="accent2" w:themeShade="BF"/>
        </w:rPr>
        <w:t>http://logos.cs.uic.edu/366/notes/MIPS%20Quick%20Tutorial.htm</w:t>
      </w:r>
    </w:p>
    <w:p w:rsidR="00BF7896" w:rsidRDefault="00BF7896" w:rsidP="00BF7896">
      <w:pPr>
        <w:pStyle w:val="ListParagraph"/>
        <w:numPr>
          <w:ilvl w:val="0"/>
          <w:numId w:val="28"/>
        </w:numPr>
        <w:ind w:left="142" w:firstLine="0"/>
        <w:rPr>
          <w:color w:val="AF0F5A" w:themeColor="accent2" w:themeShade="BF"/>
        </w:rPr>
      </w:pPr>
      <w:r w:rsidRPr="00BF7896">
        <w:rPr>
          <w:color w:val="AF0F5A" w:themeColor="accent2" w:themeShade="BF"/>
        </w:rPr>
        <w:t>http://www.cs.cornell.edu/~tomf/notes/cps104/mips.html</w:t>
      </w:r>
    </w:p>
    <w:p w:rsidR="004655E3" w:rsidRPr="00DE1E55" w:rsidRDefault="00BF7896" w:rsidP="00DE1E55">
      <w:pPr>
        <w:pStyle w:val="ListParagraph"/>
        <w:numPr>
          <w:ilvl w:val="0"/>
          <w:numId w:val="28"/>
        </w:numPr>
        <w:ind w:left="142" w:firstLine="0"/>
        <w:rPr>
          <w:color w:val="AF0F5A" w:themeColor="accent2" w:themeShade="BF"/>
        </w:rPr>
      </w:pPr>
      <w:r>
        <w:rPr>
          <w:color w:val="AF0F5A" w:themeColor="accent2" w:themeShade="BF"/>
        </w:rPr>
        <w:t>Các file demo của thầy, slide của cô.</w:t>
      </w:r>
    </w:p>
    <w:sectPr w:rsidR="004655E3" w:rsidRPr="00DE1E55" w:rsidSect="00CA6587">
      <w:footerReference w:type="default" r:id="rId11"/>
      <w:pgSz w:w="12240" w:h="15840"/>
      <w:pgMar w:top="426" w:right="1041" w:bottom="1440" w:left="1843" w:header="720" w:footer="720" w:gutter="0"/>
      <w:pgBorders w:display="notFirstPage" w:offsetFrom="page">
        <w:top w:val="single" w:sz="6" w:space="24" w:color="AF0F5A" w:themeColor="accent2" w:themeShade="BF" w:shadow="1"/>
        <w:left w:val="single" w:sz="6" w:space="24" w:color="AF0F5A" w:themeColor="accent2" w:themeShade="BF" w:shadow="1"/>
        <w:bottom w:val="single" w:sz="6" w:space="24" w:color="AF0F5A" w:themeColor="accent2" w:themeShade="BF" w:shadow="1"/>
        <w:right w:val="single" w:sz="6" w:space="24" w:color="AF0F5A" w:themeColor="accent2" w:themeShade="BF"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B04" w:rsidRDefault="00765B04" w:rsidP="00C6554A">
      <w:pPr>
        <w:spacing w:before="0" w:after="0" w:line="240" w:lineRule="auto"/>
      </w:pPr>
      <w:r>
        <w:separator/>
      </w:r>
    </w:p>
  </w:endnote>
  <w:endnote w:type="continuationSeparator" w:id="0">
    <w:p w:rsidR="00765B04" w:rsidRDefault="00765B0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Segoe UI"/>
    <w:charset w:val="00"/>
    <w:family w:val="swiss"/>
    <w:pitch w:val="variable"/>
    <w:sig w:usb0="00000001"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35B" w:rsidRDefault="00E0535B">
    <w:pPr>
      <w:pStyle w:val="Footer"/>
      <w:pBdr>
        <w:top w:val="thinThickSmallGap" w:sz="24" w:space="1" w:color="740A3C" w:themeColor="accent2" w:themeShade="7F"/>
      </w:pBdr>
      <w:rPr>
        <w:rFonts w:asciiTheme="majorHAnsi" w:hAnsiTheme="majorHAnsi"/>
      </w:rPr>
    </w:pPr>
    <w:r>
      <w:rPr>
        <w:rFonts w:asciiTheme="majorHAnsi" w:hAnsiTheme="majorHAnsi"/>
      </w:rPr>
      <w:t>MIPS Architecture and assembly language</w:t>
    </w:r>
    <w:r>
      <w:rPr>
        <w:rFonts w:asciiTheme="majorHAnsi" w:hAnsiTheme="majorHAnsi"/>
      </w:rPr>
      <w:ptab w:relativeTo="margin" w:alignment="right" w:leader="none"/>
    </w:r>
    <w:r>
      <w:rPr>
        <w:rFonts w:asciiTheme="majorHAnsi" w:hAnsiTheme="majorHAnsi"/>
      </w:rPr>
      <w:t xml:space="preserve">Page </w:t>
    </w:r>
    <w:r w:rsidR="00155883">
      <w:fldChar w:fldCharType="begin"/>
    </w:r>
    <w:r w:rsidR="00155883">
      <w:instrText xml:space="preserve"> PAGE   \* MERGEFORMAT </w:instrText>
    </w:r>
    <w:r w:rsidR="00155883">
      <w:fldChar w:fldCharType="separate"/>
    </w:r>
    <w:r w:rsidR="008B6BAE" w:rsidRPr="008B6BAE">
      <w:rPr>
        <w:rFonts w:asciiTheme="majorHAnsi" w:hAnsiTheme="majorHAnsi"/>
        <w:noProof/>
      </w:rPr>
      <w:t>3</w:t>
    </w:r>
    <w:r w:rsidR="00155883">
      <w:rPr>
        <w:rFonts w:asciiTheme="majorHAnsi" w:hAnsiTheme="majorHAnsi"/>
        <w:noProof/>
      </w:rPr>
      <w:fldChar w:fldCharType="end"/>
    </w:r>
  </w:p>
  <w:p w:rsidR="002163EE" w:rsidRDefault="00765B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B04" w:rsidRDefault="00765B04" w:rsidP="00C6554A">
      <w:pPr>
        <w:spacing w:before="0" w:after="0" w:line="240" w:lineRule="auto"/>
      </w:pPr>
      <w:r>
        <w:separator/>
      </w:r>
    </w:p>
  </w:footnote>
  <w:footnote w:type="continuationSeparator" w:id="0">
    <w:p w:rsidR="00765B04" w:rsidRDefault="00765B04"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FA430D"/>
    <w:multiLevelType w:val="hybridMultilevel"/>
    <w:tmpl w:val="D26E5B98"/>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2C41243"/>
    <w:multiLevelType w:val="hybridMultilevel"/>
    <w:tmpl w:val="8F58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25C1B"/>
    <w:multiLevelType w:val="hybridMultilevel"/>
    <w:tmpl w:val="465E0C78"/>
    <w:lvl w:ilvl="0" w:tplc="B0E48E8E">
      <w:numFmt w:val="bullet"/>
      <w:lvlText w:val="-"/>
      <w:lvlJc w:val="left"/>
      <w:pPr>
        <w:ind w:left="450" w:hanging="360"/>
      </w:pPr>
      <w:rPr>
        <w:rFonts w:ascii="Constantia" w:eastAsiaTheme="minorHAnsi" w:hAnsi="Constantia"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2A0D5E96"/>
    <w:multiLevelType w:val="hybridMultilevel"/>
    <w:tmpl w:val="E130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632F7A"/>
    <w:multiLevelType w:val="hybridMultilevel"/>
    <w:tmpl w:val="E42C2C8A"/>
    <w:lvl w:ilvl="0" w:tplc="F6CCADBA">
      <w:start w:val="1"/>
      <w:numFmt w:val="upperRoman"/>
      <w:pStyle w:val="Heading1"/>
      <w:lvlText w:val="%1."/>
      <w:lvlJc w:val="right"/>
      <w:pPr>
        <w:ind w:left="158" w:hanging="360"/>
      </w:pPr>
      <w:rPr>
        <w:rFonts w:hint="default"/>
      </w:rPr>
    </w:lvl>
    <w:lvl w:ilvl="1" w:tplc="04090019" w:tentative="1">
      <w:start w:val="1"/>
      <w:numFmt w:val="lowerLetter"/>
      <w:lvlText w:val="%2."/>
      <w:lvlJc w:val="left"/>
      <w:pPr>
        <w:ind w:left="878" w:hanging="360"/>
      </w:pPr>
    </w:lvl>
    <w:lvl w:ilvl="2" w:tplc="0409001B" w:tentative="1">
      <w:start w:val="1"/>
      <w:numFmt w:val="lowerRoman"/>
      <w:lvlText w:val="%3."/>
      <w:lvlJc w:val="right"/>
      <w:pPr>
        <w:ind w:left="1598" w:hanging="180"/>
      </w:pPr>
    </w:lvl>
    <w:lvl w:ilvl="3" w:tplc="0409000F" w:tentative="1">
      <w:start w:val="1"/>
      <w:numFmt w:val="decimal"/>
      <w:lvlText w:val="%4."/>
      <w:lvlJc w:val="left"/>
      <w:pPr>
        <w:ind w:left="2318" w:hanging="360"/>
      </w:pPr>
    </w:lvl>
    <w:lvl w:ilvl="4" w:tplc="04090019" w:tentative="1">
      <w:start w:val="1"/>
      <w:numFmt w:val="lowerLetter"/>
      <w:lvlText w:val="%5."/>
      <w:lvlJc w:val="left"/>
      <w:pPr>
        <w:ind w:left="3038" w:hanging="360"/>
      </w:pPr>
    </w:lvl>
    <w:lvl w:ilvl="5" w:tplc="0409001B" w:tentative="1">
      <w:start w:val="1"/>
      <w:numFmt w:val="lowerRoman"/>
      <w:lvlText w:val="%6."/>
      <w:lvlJc w:val="right"/>
      <w:pPr>
        <w:ind w:left="3758" w:hanging="180"/>
      </w:pPr>
    </w:lvl>
    <w:lvl w:ilvl="6" w:tplc="0409000F" w:tentative="1">
      <w:start w:val="1"/>
      <w:numFmt w:val="decimal"/>
      <w:lvlText w:val="%7."/>
      <w:lvlJc w:val="left"/>
      <w:pPr>
        <w:ind w:left="4478" w:hanging="360"/>
      </w:pPr>
    </w:lvl>
    <w:lvl w:ilvl="7" w:tplc="04090019" w:tentative="1">
      <w:start w:val="1"/>
      <w:numFmt w:val="lowerLetter"/>
      <w:lvlText w:val="%8."/>
      <w:lvlJc w:val="left"/>
      <w:pPr>
        <w:ind w:left="5198" w:hanging="360"/>
      </w:pPr>
    </w:lvl>
    <w:lvl w:ilvl="8" w:tplc="0409001B" w:tentative="1">
      <w:start w:val="1"/>
      <w:numFmt w:val="lowerRoman"/>
      <w:lvlText w:val="%9."/>
      <w:lvlJc w:val="right"/>
      <w:pPr>
        <w:ind w:left="5918" w:hanging="180"/>
      </w:pPr>
    </w:lvl>
  </w:abstractNum>
  <w:abstractNum w:abstractNumId="17" w15:restartNumberingAfterBreak="0">
    <w:nsid w:val="3C72233C"/>
    <w:multiLevelType w:val="hybridMultilevel"/>
    <w:tmpl w:val="C002901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B146D5"/>
    <w:multiLevelType w:val="hybridMultilevel"/>
    <w:tmpl w:val="7DD6E2B0"/>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0A5344"/>
    <w:multiLevelType w:val="hybridMultilevel"/>
    <w:tmpl w:val="63D8BE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1" w15:restartNumberingAfterBreak="0">
    <w:nsid w:val="4CF23227"/>
    <w:multiLevelType w:val="hybridMultilevel"/>
    <w:tmpl w:val="8D8C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8554DE"/>
    <w:multiLevelType w:val="hybridMultilevel"/>
    <w:tmpl w:val="0054FDAC"/>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15:restartNumberingAfterBreak="0">
    <w:nsid w:val="547E25A7"/>
    <w:multiLevelType w:val="hybridMultilevel"/>
    <w:tmpl w:val="73389DEC"/>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5D2F1E65"/>
    <w:multiLevelType w:val="hybridMultilevel"/>
    <w:tmpl w:val="5A9C7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496AB8"/>
    <w:multiLevelType w:val="hybridMultilevel"/>
    <w:tmpl w:val="CC6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345B2C"/>
    <w:multiLevelType w:val="hybridMultilevel"/>
    <w:tmpl w:val="CE44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B36F76"/>
    <w:multiLevelType w:val="hybridMultilevel"/>
    <w:tmpl w:val="C2D4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DB69FF"/>
    <w:multiLevelType w:val="hybridMultilevel"/>
    <w:tmpl w:val="7456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4D1409"/>
    <w:multiLevelType w:val="hybridMultilevel"/>
    <w:tmpl w:val="9370A4AC"/>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7"/>
  </w:num>
  <w:num w:numId="17">
    <w:abstractNumId w:val="20"/>
  </w:num>
  <w:num w:numId="18">
    <w:abstractNumId w:val="28"/>
  </w:num>
  <w:num w:numId="19">
    <w:abstractNumId w:val="24"/>
  </w:num>
  <w:num w:numId="20">
    <w:abstractNumId w:val="21"/>
  </w:num>
  <w:num w:numId="21">
    <w:abstractNumId w:val="17"/>
  </w:num>
  <w:num w:numId="22">
    <w:abstractNumId w:val="23"/>
  </w:num>
  <w:num w:numId="23">
    <w:abstractNumId w:val="13"/>
  </w:num>
  <w:num w:numId="24">
    <w:abstractNumId w:val="29"/>
  </w:num>
  <w:num w:numId="25">
    <w:abstractNumId w:val="11"/>
  </w:num>
  <w:num w:numId="26">
    <w:abstractNumId w:val="22"/>
  </w:num>
  <w:num w:numId="27">
    <w:abstractNumId w:val="26"/>
  </w:num>
  <w:num w:numId="28">
    <w:abstractNumId w:val="25"/>
  </w:num>
  <w:num w:numId="29">
    <w:abstractNumId w:val="15"/>
  </w:num>
  <w:num w:numId="30">
    <w:abstractNumId w:val="14"/>
  </w:num>
  <w:num w:numId="31">
    <w:abstractNumId w:val="18"/>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30F1D"/>
    <w:rsid w:val="00045BE4"/>
    <w:rsid w:val="000933F2"/>
    <w:rsid w:val="00155883"/>
    <w:rsid w:val="002554CD"/>
    <w:rsid w:val="00293B83"/>
    <w:rsid w:val="002B4294"/>
    <w:rsid w:val="00333D0D"/>
    <w:rsid w:val="00377209"/>
    <w:rsid w:val="003A68EE"/>
    <w:rsid w:val="00400DCA"/>
    <w:rsid w:val="00432B06"/>
    <w:rsid w:val="00456238"/>
    <w:rsid w:val="004655E3"/>
    <w:rsid w:val="004744CB"/>
    <w:rsid w:val="004C049F"/>
    <w:rsid w:val="004C30C1"/>
    <w:rsid w:val="004C7FEE"/>
    <w:rsid w:val="004F1044"/>
    <w:rsid w:val="005000E2"/>
    <w:rsid w:val="00593DAE"/>
    <w:rsid w:val="00621F2D"/>
    <w:rsid w:val="006A3CE7"/>
    <w:rsid w:val="006C7727"/>
    <w:rsid w:val="00731C0A"/>
    <w:rsid w:val="00765B04"/>
    <w:rsid w:val="00790A05"/>
    <w:rsid w:val="00807772"/>
    <w:rsid w:val="008532FF"/>
    <w:rsid w:val="008B6BAE"/>
    <w:rsid w:val="009006F3"/>
    <w:rsid w:val="00930F1D"/>
    <w:rsid w:val="00A0014C"/>
    <w:rsid w:val="00A040CC"/>
    <w:rsid w:val="00A5129C"/>
    <w:rsid w:val="00A95037"/>
    <w:rsid w:val="00BE6685"/>
    <w:rsid w:val="00BF7896"/>
    <w:rsid w:val="00C37A8B"/>
    <w:rsid w:val="00C576EC"/>
    <w:rsid w:val="00C6554A"/>
    <w:rsid w:val="00CA6587"/>
    <w:rsid w:val="00CC5DB5"/>
    <w:rsid w:val="00D47818"/>
    <w:rsid w:val="00DE1E55"/>
    <w:rsid w:val="00DE598F"/>
    <w:rsid w:val="00DF6FF4"/>
    <w:rsid w:val="00E0535B"/>
    <w:rsid w:val="00ED7C44"/>
    <w:rsid w:val="00EF5E65"/>
    <w:rsid w:val="00FD24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564668-291A-4204-9F25-005E372CE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DE1E55"/>
    <w:pPr>
      <w:keepNext/>
      <w:keepLines/>
      <w:numPr>
        <w:numId w:val="32"/>
      </w:numPr>
      <w:spacing w:after="60"/>
      <w:contextualSpacing/>
      <w:outlineLvl w:val="0"/>
    </w:pPr>
    <w:rPr>
      <w:rFonts w:asciiTheme="majorHAnsi" w:eastAsiaTheme="majorEastAsia" w:hAnsiTheme="majorHAnsi" w:cstheme="majorBidi"/>
      <w:color w:val="AF0F5A" w:themeColor="accent2" w:themeShade="BF"/>
      <w:sz w:val="36"/>
      <w:szCs w:val="36"/>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A0014C"/>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unhideWhenUsed/>
    <w:qFormat/>
    <w:rsid w:val="00593DAE"/>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E55"/>
    <w:rPr>
      <w:rFonts w:asciiTheme="majorHAnsi" w:eastAsiaTheme="majorEastAsia" w:hAnsiTheme="majorHAnsi" w:cstheme="majorBidi"/>
      <w:color w:val="AF0F5A" w:themeColor="accent2" w:themeShade="BF"/>
      <w:sz w:val="36"/>
      <w:szCs w:val="36"/>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59"/>
    <w:rsid w:val="00930F1D"/>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930F1D"/>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paragraph" w:styleId="ListParagraph">
    <w:name w:val="List Paragraph"/>
    <w:basedOn w:val="Normal"/>
    <w:uiPriority w:val="34"/>
    <w:unhideWhenUsed/>
    <w:qFormat/>
    <w:rsid w:val="00930F1D"/>
    <w:pPr>
      <w:ind w:left="720"/>
      <w:contextualSpacing/>
    </w:pPr>
  </w:style>
  <w:style w:type="paragraph" w:styleId="NoSpacing">
    <w:name w:val="No Spacing"/>
    <w:link w:val="NoSpacingChar"/>
    <w:uiPriority w:val="1"/>
    <w:qFormat/>
    <w:rsid w:val="004C7FEE"/>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4C7FEE"/>
    <w:rPr>
      <w:rFonts w:eastAsiaTheme="minorEastAsia"/>
      <w:color w:val="auto"/>
    </w:rPr>
  </w:style>
  <w:style w:type="character" w:customStyle="1" w:styleId="Heading4Char">
    <w:name w:val="Heading 4 Char"/>
    <w:basedOn w:val="DefaultParagraphFont"/>
    <w:link w:val="Heading4"/>
    <w:uiPriority w:val="9"/>
    <w:rsid w:val="00A0014C"/>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rsid w:val="00593DAE"/>
    <w:rPr>
      <w:rFonts w:asciiTheme="majorHAnsi" w:eastAsiaTheme="majorEastAsia" w:hAnsiTheme="majorHAnsi" w:cstheme="majorBidi"/>
      <w:color w:val="004F5B" w:themeColor="accent1" w:themeShade="7F"/>
    </w:rPr>
  </w:style>
  <w:style w:type="table" w:styleId="MediumShading1-Accent2">
    <w:name w:val="Medium Shading 1 Accent 2"/>
    <w:basedOn w:val="TableNormal"/>
    <w:uiPriority w:val="63"/>
    <w:rsid w:val="004655E3"/>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DE1E55"/>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DE1E55"/>
    <w:pPr>
      <w:spacing w:before="0" w:after="100" w:line="259" w:lineRule="auto"/>
      <w:ind w:left="220"/>
    </w:pPr>
    <w:rPr>
      <w:rFonts w:eastAsiaTheme="minorEastAsia" w:cs="Times New Roman"/>
      <w:color w:val="auto"/>
    </w:rPr>
  </w:style>
  <w:style w:type="paragraph" w:styleId="TOC1">
    <w:name w:val="toc 1"/>
    <w:basedOn w:val="Normal"/>
    <w:next w:val="Normal"/>
    <w:autoRedefine/>
    <w:uiPriority w:val="39"/>
    <w:unhideWhenUsed/>
    <w:rsid w:val="00DE1E55"/>
    <w:pPr>
      <w:spacing w:before="0" w:after="100" w:line="259" w:lineRule="auto"/>
    </w:pPr>
    <w:rPr>
      <w:rFonts w:eastAsiaTheme="minorEastAsia" w:cs="Times New Roman"/>
      <w:color w:val="auto"/>
    </w:rPr>
  </w:style>
  <w:style w:type="paragraph" w:styleId="TOC3">
    <w:name w:val="toc 3"/>
    <w:basedOn w:val="Normal"/>
    <w:next w:val="Normal"/>
    <w:autoRedefine/>
    <w:uiPriority w:val="39"/>
    <w:unhideWhenUsed/>
    <w:rsid w:val="00DE1E55"/>
    <w:pPr>
      <w:spacing w:before="0" w:after="100" w:line="259" w:lineRule="auto"/>
      <w:ind w:left="440"/>
    </w:pPr>
    <w:rPr>
      <w:rFonts w:eastAsiaTheme="minorEastAsia"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spiron\Downloads\tf0283505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F4D301D74142D08706815A8A147D1F"/>
        <w:category>
          <w:name w:val="General"/>
          <w:gallery w:val="placeholder"/>
        </w:category>
        <w:types>
          <w:type w:val="bbPlcHdr"/>
        </w:types>
        <w:behaviors>
          <w:behavior w:val="content"/>
        </w:behaviors>
        <w:guid w:val="{19E5A360-709E-4FAB-9ADD-AD131BC5FA3A}"/>
      </w:docPartPr>
      <w:docPartBody>
        <w:p w:rsidR="00E75832" w:rsidRDefault="009C411F" w:rsidP="009C411F">
          <w:pPr>
            <w:pStyle w:val="6FF4D301D74142D08706815A8A147D1F"/>
          </w:pPr>
          <w:r>
            <w:rPr>
              <w:rFonts w:asciiTheme="majorHAnsi" w:eastAsiaTheme="majorEastAsia" w:hAnsiTheme="majorHAnsi" w:cstheme="majorBidi"/>
              <w:b/>
              <w:bCs/>
              <w:color w:val="FFFFFF" w:themeColor="background1"/>
              <w:sz w:val="72"/>
              <w:szCs w:val="72"/>
            </w:rPr>
            <w:t>[Year]</w:t>
          </w:r>
        </w:p>
      </w:docPartBody>
    </w:docPart>
    <w:docPart>
      <w:docPartPr>
        <w:name w:val="EB104618E85F4F28A99A62E6CE4FFACF"/>
        <w:category>
          <w:name w:val="General"/>
          <w:gallery w:val="placeholder"/>
        </w:category>
        <w:types>
          <w:type w:val="bbPlcHdr"/>
        </w:types>
        <w:behaviors>
          <w:behavior w:val="content"/>
        </w:behaviors>
        <w:guid w:val="{2912A588-B6E5-42D2-9EBD-020CC1C87FB5}"/>
      </w:docPartPr>
      <w:docPartBody>
        <w:p w:rsidR="00E75832" w:rsidRDefault="009C411F" w:rsidP="009C411F">
          <w:pPr>
            <w:pStyle w:val="EB104618E85F4F28A99A62E6CE4FFACF"/>
          </w:pPr>
          <w:r>
            <w:rPr>
              <w:color w:val="7B7B7B" w:themeColor="accent3" w:themeShade="BF"/>
            </w:rPr>
            <w:t>[Type the company name]</w:t>
          </w:r>
        </w:p>
      </w:docPartBody>
    </w:docPart>
    <w:docPart>
      <w:docPartPr>
        <w:name w:val="CAC3BC20C2A94F2BBDF4F620DF107075"/>
        <w:category>
          <w:name w:val="General"/>
          <w:gallery w:val="placeholder"/>
        </w:category>
        <w:types>
          <w:type w:val="bbPlcHdr"/>
        </w:types>
        <w:behaviors>
          <w:behavior w:val="content"/>
        </w:behaviors>
        <w:guid w:val="{26DCEF77-360D-4D6E-9BFF-5209AA5DB140}"/>
      </w:docPartPr>
      <w:docPartBody>
        <w:p w:rsidR="00E75832" w:rsidRDefault="009C411F" w:rsidP="009C411F">
          <w:pPr>
            <w:pStyle w:val="CAC3BC20C2A94F2BBDF4F620DF107075"/>
          </w:pPr>
          <w:r>
            <w:rPr>
              <w:color w:val="7B7B7B" w:themeColor="accent3" w:themeShade="BF"/>
            </w:rPr>
            <w:t>[Type the author name]</w:t>
          </w:r>
        </w:p>
      </w:docPartBody>
    </w:docPart>
    <w:docPart>
      <w:docPartPr>
        <w:name w:val="D47A0F432AF54F2092DA5FED80884E44"/>
        <w:category>
          <w:name w:val="General"/>
          <w:gallery w:val="placeholder"/>
        </w:category>
        <w:types>
          <w:type w:val="bbPlcHdr"/>
        </w:types>
        <w:behaviors>
          <w:behavior w:val="content"/>
        </w:behaviors>
        <w:guid w:val="{161BC752-57CA-4D56-825E-8CC11EE7329F}"/>
      </w:docPartPr>
      <w:docPartBody>
        <w:p w:rsidR="00E75832" w:rsidRDefault="009C411F" w:rsidP="009C411F">
          <w:pPr>
            <w:pStyle w:val="D47A0F432AF54F2092DA5FED80884E44"/>
          </w:pPr>
          <w:r>
            <w:rPr>
              <w:b/>
              <w:bCs/>
              <w:caps/>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Segoe UI"/>
    <w:charset w:val="00"/>
    <w:family w:val="swiss"/>
    <w:pitch w:val="variable"/>
    <w:sig w:usb0="00000001"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C411F"/>
    <w:rsid w:val="00124C82"/>
    <w:rsid w:val="006D448C"/>
    <w:rsid w:val="009C411F"/>
    <w:rsid w:val="00A938C1"/>
    <w:rsid w:val="00E236E2"/>
    <w:rsid w:val="00E75832"/>
    <w:rsid w:val="00F5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8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3B2506CC944A5F9EF2FED417FAE484">
    <w:name w:val="AF3B2506CC944A5F9EF2FED417FAE484"/>
    <w:rsid w:val="009C411F"/>
  </w:style>
  <w:style w:type="paragraph" w:customStyle="1" w:styleId="68B9FCD61F124AA8B9C57EEE8B1C2C4D">
    <w:name w:val="68B9FCD61F124AA8B9C57EEE8B1C2C4D"/>
    <w:rsid w:val="009C411F"/>
  </w:style>
  <w:style w:type="paragraph" w:customStyle="1" w:styleId="9EA19B8AA73448F8B184ABCE3DE75492">
    <w:name w:val="9EA19B8AA73448F8B184ABCE3DE75492"/>
    <w:rsid w:val="009C411F"/>
  </w:style>
  <w:style w:type="paragraph" w:customStyle="1" w:styleId="966926BEB6A148B1B022068DBC917E7D">
    <w:name w:val="966926BEB6A148B1B022068DBC917E7D"/>
    <w:rsid w:val="009C411F"/>
  </w:style>
  <w:style w:type="paragraph" w:customStyle="1" w:styleId="137A76F388134ABDADF19522ACD19C25">
    <w:name w:val="137A76F388134ABDADF19522ACD19C25"/>
    <w:rsid w:val="009C411F"/>
  </w:style>
  <w:style w:type="paragraph" w:customStyle="1" w:styleId="9CB6519CD9EA48B69A7AE1C744F1434B">
    <w:name w:val="9CB6519CD9EA48B69A7AE1C744F1434B"/>
    <w:rsid w:val="009C411F"/>
  </w:style>
  <w:style w:type="paragraph" w:customStyle="1" w:styleId="18CAF41FFE484103AE14F031B26202DA">
    <w:name w:val="18CAF41FFE484103AE14F031B26202DA"/>
    <w:rsid w:val="009C411F"/>
  </w:style>
  <w:style w:type="paragraph" w:customStyle="1" w:styleId="5557928973EC483F8C9FF50ACB2EA98F">
    <w:name w:val="5557928973EC483F8C9FF50ACB2EA98F"/>
    <w:rsid w:val="009C411F"/>
  </w:style>
  <w:style w:type="paragraph" w:customStyle="1" w:styleId="D43609205A244325B129226904014B77">
    <w:name w:val="D43609205A244325B129226904014B77"/>
    <w:rsid w:val="009C411F"/>
  </w:style>
  <w:style w:type="paragraph" w:customStyle="1" w:styleId="BD9FCB956EBC4525B06D6F8F9889A510">
    <w:name w:val="BD9FCB956EBC4525B06D6F8F9889A510"/>
    <w:rsid w:val="009C411F"/>
  </w:style>
  <w:style w:type="paragraph" w:customStyle="1" w:styleId="A3147E4C117741388E99382D533E6C50">
    <w:name w:val="A3147E4C117741388E99382D533E6C50"/>
    <w:rsid w:val="009C411F"/>
  </w:style>
  <w:style w:type="paragraph" w:customStyle="1" w:styleId="FAA9840E009C4925AF4CDBE0B2F03BED">
    <w:name w:val="FAA9840E009C4925AF4CDBE0B2F03BED"/>
    <w:rsid w:val="009C411F"/>
  </w:style>
  <w:style w:type="paragraph" w:customStyle="1" w:styleId="D9802A0A5DCB4D39A2643E72E4B2D281">
    <w:name w:val="D9802A0A5DCB4D39A2643E72E4B2D281"/>
    <w:rsid w:val="009C411F"/>
  </w:style>
  <w:style w:type="paragraph" w:customStyle="1" w:styleId="C81555CC942746A6A1658D1F35AB4B65">
    <w:name w:val="C81555CC942746A6A1658D1F35AB4B65"/>
    <w:rsid w:val="009C411F"/>
  </w:style>
  <w:style w:type="paragraph" w:customStyle="1" w:styleId="6FF4D301D74142D08706815A8A147D1F">
    <w:name w:val="6FF4D301D74142D08706815A8A147D1F"/>
    <w:rsid w:val="009C411F"/>
  </w:style>
  <w:style w:type="paragraph" w:customStyle="1" w:styleId="EB104618E85F4F28A99A62E6CE4FFACF">
    <w:name w:val="EB104618E85F4F28A99A62E6CE4FFACF"/>
    <w:rsid w:val="009C411F"/>
  </w:style>
  <w:style w:type="paragraph" w:customStyle="1" w:styleId="CAC3BC20C2A94F2BBDF4F620DF107075">
    <w:name w:val="CAC3BC20C2A94F2BBDF4F620DF107075"/>
    <w:rsid w:val="009C411F"/>
  </w:style>
  <w:style w:type="paragraph" w:customStyle="1" w:styleId="7A53B964F08B40E08541E79372324C47">
    <w:name w:val="7A53B964F08B40E08541E79372324C47"/>
    <w:rsid w:val="009C411F"/>
  </w:style>
  <w:style w:type="paragraph" w:customStyle="1" w:styleId="98CD3A54F3354889A0B594A9F538DA65">
    <w:name w:val="98CD3A54F3354889A0B594A9F538DA65"/>
    <w:rsid w:val="009C411F"/>
  </w:style>
  <w:style w:type="paragraph" w:customStyle="1" w:styleId="12DBCB484D944542B0ECC04ED3A14FB8">
    <w:name w:val="12DBCB484D944542B0ECC04ED3A14FB8"/>
    <w:rsid w:val="009C411F"/>
  </w:style>
  <w:style w:type="paragraph" w:customStyle="1" w:styleId="A91BC0583A3B4445A9AD92457558E7EB">
    <w:name w:val="A91BC0583A3B4445A9AD92457558E7EB"/>
    <w:rsid w:val="009C411F"/>
  </w:style>
  <w:style w:type="paragraph" w:customStyle="1" w:styleId="E071E9656AB04AEBAB689570036FF227">
    <w:name w:val="E071E9656AB04AEBAB689570036FF227"/>
    <w:rsid w:val="009C411F"/>
  </w:style>
  <w:style w:type="paragraph" w:customStyle="1" w:styleId="43F5DFB99ADD49209973FB5C018F3AF3">
    <w:name w:val="43F5DFB99ADD49209973FB5C018F3AF3"/>
    <w:rsid w:val="009C411F"/>
  </w:style>
  <w:style w:type="paragraph" w:customStyle="1" w:styleId="D47A0F432AF54F2092DA5FED80884E44">
    <w:name w:val="D47A0F432AF54F2092DA5FED80884E44"/>
    <w:rsid w:val="009C411F"/>
  </w:style>
  <w:style w:type="paragraph" w:customStyle="1" w:styleId="EC8F878693204370A34F1E37DBAF0881">
    <w:name w:val="EC8F878693204370A34F1E37DBAF0881"/>
    <w:rsid w:val="009C411F"/>
  </w:style>
  <w:style w:type="paragraph" w:customStyle="1" w:styleId="88CD129B73A047B48CBFA33F5B4B8269">
    <w:name w:val="88CD129B73A047B48CBFA33F5B4B8269"/>
    <w:rsid w:val="009C411F"/>
  </w:style>
  <w:style w:type="paragraph" w:customStyle="1" w:styleId="049E0E9245054CDF8816FC6492CA1D6B">
    <w:name w:val="049E0E9245054CDF8816FC6492CA1D6B"/>
    <w:rsid w:val="009C411F"/>
  </w:style>
  <w:style w:type="paragraph" w:customStyle="1" w:styleId="6E99F9F752E049D89FC8F552250B4087">
    <w:name w:val="6E99F9F752E049D89FC8F552250B4087"/>
    <w:rsid w:val="009C411F"/>
  </w:style>
  <w:style w:type="paragraph" w:customStyle="1" w:styleId="A77029F4F2F540CDB6861F2C120EA38E">
    <w:name w:val="A77029F4F2F540CDB6861F2C120EA38E"/>
    <w:rsid w:val="009C411F"/>
  </w:style>
  <w:style w:type="paragraph" w:customStyle="1" w:styleId="48EBA8976C1A428CA2FCACFA2C7AB57F">
    <w:name w:val="48EBA8976C1A428CA2FCACFA2C7AB57F"/>
    <w:rsid w:val="009C411F"/>
  </w:style>
  <w:style w:type="paragraph" w:customStyle="1" w:styleId="4EECD659CF084A30A7D6EBDD196638DA">
    <w:name w:val="4EECD659CF084A30A7D6EBDD196638DA"/>
    <w:rsid w:val="009C411F"/>
  </w:style>
  <w:style w:type="paragraph" w:customStyle="1" w:styleId="9FCE57E40BEA495D83C37B8396DFCBF0">
    <w:name w:val="9FCE57E40BEA495D83C37B8396DFCBF0"/>
    <w:rsid w:val="009C411F"/>
  </w:style>
  <w:style w:type="paragraph" w:customStyle="1" w:styleId="BF55028D4AFC4215A6C7FE2ABEB4A8AC">
    <w:name w:val="BF55028D4AFC4215A6C7FE2ABEB4A8AC"/>
    <w:rsid w:val="009C411F"/>
  </w:style>
  <w:style w:type="paragraph" w:customStyle="1" w:styleId="2F14D95450A04E669486AE2FA42493AF">
    <w:name w:val="2F14D95450A04E669486AE2FA42493AF"/>
    <w:rsid w:val="009C411F"/>
  </w:style>
  <w:style w:type="paragraph" w:customStyle="1" w:styleId="B4363775EAC34A329D14A425585A6EDD">
    <w:name w:val="B4363775EAC34A329D14A425585A6EDD"/>
    <w:rsid w:val="009C411F"/>
  </w:style>
  <w:style w:type="paragraph" w:customStyle="1" w:styleId="82A5669800E64A4E8FD1985E7C59FAF2">
    <w:name w:val="82A5669800E64A4E8FD1985E7C59FAF2"/>
    <w:rsid w:val="009C411F"/>
  </w:style>
  <w:style w:type="paragraph" w:customStyle="1" w:styleId="A1CF2F9EAB4F4B5B8C180DE81F328185">
    <w:name w:val="A1CF2F9EAB4F4B5B8C180DE81F328185"/>
    <w:rsid w:val="009C411F"/>
  </w:style>
  <w:style w:type="paragraph" w:customStyle="1" w:styleId="860F3F9E571142D7BCE0E834117748BD">
    <w:name w:val="860F3F9E571142D7BCE0E834117748BD"/>
    <w:rsid w:val="009C411F"/>
  </w:style>
  <w:style w:type="paragraph" w:customStyle="1" w:styleId="BFCC42126BC14D05B438DF60D5CEA600">
    <w:name w:val="BFCC42126BC14D05B438DF60D5CEA600"/>
    <w:rsid w:val="009C411F"/>
  </w:style>
  <w:style w:type="paragraph" w:customStyle="1" w:styleId="6940EF8E74A44E72A50806292BBB0147">
    <w:name w:val="6940EF8E74A44E72A50806292BBB0147"/>
    <w:rsid w:val="009C411F"/>
  </w:style>
  <w:style w:type="paragraph" w:customStyle="1" w:styleId="0A29434E90274A72B250EE416F6B19D1">
    <w:name w:val="0A29434E90274A72B250EE416F6B19D1"/>
    <w:rsid w:val="009C411F"/>
  </w:style>
  <w:style w:type="paragraph" w:customStyle="1" w:styleId="4D306FFECEA24E8A870EC8BE3A2ED0D4">
    <w:name w:val="4D306FFECEA24E8A870EC8BE3A2ED0D4"/>
    <w:rsid w:val="006D448C"/>
    <w:pPr>
      <w:spacing w:after="160" w:line="259" w:lineRule="auto"/>
    </w:pPr>
  </w:style>
  <w:style w:type="paragraph" w:customStyle="1" w:styleId="35EA9588D7FB4EE78B805FC1385BEF69">
    <w:name w:val="35EA9588D7FB4EE78B805FC1385BEF69"/>
    <w:rsid w:val="006D448C"/>
    <w:pPr>
      <w:spacing w:after="160" w:line="259" w:lineRule="auto"/>
    </w:pPr>
  </w:style>
  <w:style w:type="paragraph" w:customStyle="1" w:styleId="A288E643A5C24C7397F59FA2BAF9D36C">
    <w:name w:val="A288E643A5C24C7397F59FA2BAF9D36C"/>
    <w:rsid w:val="006D448C"/>
    <w:pPr>
      <w:spacing w:after="160" w:line="259" w:lineRule="auto"/>
    </w:pPr>
  </w:style>
  <w:style w:type="paragraph" w:customStyle="1" w:styleId="750422C059BA4810B68ADB9D1FC82ED5">
    <w:name w:val="750422C059BA4810B68ADB9D1FC82ED5"/>
    <w:rsid w:val="006D448C"/>
    <w:pPr>
      <w:spacing w:after="160" w:line="259" w:lineRule="auto"/>
    </w:pPr>
  </w:style>
  <w:style w:type="paragraph" w:customStyle="1" w:styleId="F0442CE777E54EA88C9D9E690EDE0902">
    <w:name w:val="F0442CE777E54EA88C9D9E690EDE0902"/>
    <w:rsid w:val="006D448C"/>
    <w:pPr>
      <w:spacing w:after="160" w:line="259" w:lineRule="auto"/>
    </w:pPr>
  </w:style>
  <w:style w:type="paragraph" w:customStyle="1" w:styleId="F5C11536FA954093AB1F17EBF2BD346C">
    <w:name w:val="F5C11536FA954093AB1F17EBF2BD346C"/>
    <w:rsid w:val="006D448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2017-04-25T00:00:00</PublishDate>
  <Abstract>[Báo cáo quá trình triển khai hai thuật toán sắp xếp Selection Sort và Insertion Sort bằng MIPS 32 bit ]</Abstract>
  <CompanyAddress>Mips architecture and assembly language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5018C1-0FC4-4E22-BA48-7F86C21AE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tf02835058</Template>
  <TotalTime>325</TotalTime>
  <Pages>6</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Report project II                MIPS architecture and assembly language  </vt:lpstr>
    </vt:vector>
  </TitlesOfParts>
  <Company>Trường Đại Học Khoa Học Tự Nhiên</Company>
  <LinksUpToDate>false</LinksUpToDate>
  <CharactersWithSpaces>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project II                MIPS architecture and assembly language  </dc:title>
  <dc:creator>Khoa Công Nghệ Thông Tin </dc:creator>
  <cp:lastModifiedBy>HA PHUOC HUY</cp:lastModifiedBy>
  <cp:revision>9</cp:revision>
  <dcterms:created xsi:type="dcterms:W3CDTF">2017-04-26T04:31:00Z</dcterms:created>
  <dcterms:modified xsi:type="dcterms:W3CDTF">2017-04-28T14:29:00Z</dcterms:modified>
</cp:coreProperties>
</file>